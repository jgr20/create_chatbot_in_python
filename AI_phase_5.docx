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421" w:rsidRDefault="009C5774" w:rsidP="009C5774">
      <w:pPr>
        <w:pStyle w:val="Title"/>
        <w:ind w:firstLine="0"/>
      </w:pPr>
      <w:r>
        <w:t xml:space="preserve">Create a </w:t>
      </w:r>
      <w:proofErr w:type="spellStart"/>
      <w:r>
        <w:t>chatbot</w:t>
      </w:r>
      <w:proofErr w:type="spellEnd"/>
      <w:r>
        <w:t xml:space="preserve"> in Python </w:t>
      </w:r>
    </w:p>
    <w:p w:rsidR="00164421" w:rsidRDefault="009C5774" w:rsidP="009C5774">
      <w:pPr>
        <w:pStyle w:val="Subtitle"/>
        <w:ind w:firstLine="0"/>
      </w:pPr>
      <w:r>
        <w:t xml:space="preserve">GUIDELINES </w:t>
      </w:r>
    </w:p>
    <w:p w:rsidR="00520C0E" w:rsidRDefault="00FE1132" w:rsidP="00714783">
      <w:pPr>
        <w:pStyle w:val="Heading1"/>
      </w:pPr>
      <w:r>
        <w:t xml:space="preserve">Creating a </w:t>
      </w:r>
      <w:proofErr w:type="spellStart"/>
      <w:r>
        <w:t>chatbot</w:t>
      </w:r>
      <w:proofErr w:type="spellEnd"/>
      <w:r>
        <w:t xml:space="preserve"> in Python involves several steps. Here are some guidelines to help you get started:</w:t>
      </w:r>
    </w:p>
    <w:p w:rsidR="00520C0E" w:rsidRDefault="00520C0E"/>
    <w:p w:rsidR="00520C0E" w:rsidRDefault="00520C0E" w:rsidP="00520C0E">
      <w:pPr>
        <w:pStyle w:val="ListParagraph"/>
        <w:numPr>
          <w:ilvl w:val="0"/>
          <w:numId w:val="40"/>
        </w:numPr>
      </w:pPr>
      <w:r>
        <w:t>Define the Purpose:</w:t>
      </w:r>
    </w:p>
    <w:p w:rsidR="00520C0E" w:rsidRDefault="00520C0E">
      <w:r>
        <w:t xml:space="preserve">   Determine the purpose and functionality of your </w:t>
      </w:r>
      <w:proofErr w:type="spellStart"/>
      <w:r>
        <w:t>chatbot</w:t>
      </w:r>
      <w:proofErr w:type="spellEnd"/>
      <w:r>
        <w:t>. Is it a customer support bot, a virtual assistant, or something else? Understanding your bot’s purpose will guide its development.</w:t>
      </w:r>
    </w:p>
    <w:p w:rsidR="00520C0E" w:rsidRDefault="00520C0E"/>
    <w:p w:rsidR="00520C0E" w:rsidRDefault="00520C0E" w:rsidP="00520C0E">
      <w:pPr>
        <w:pStyle w:val="ListParagraph"/>
        <w:numPr>
          <w:ilvl w:val="0"/>
          <w:numId w:val="40"/>
        </w:numPr>
      </w:pPr>
      <w:r>
        <w:t>Choose a Framework or Library:</w:t>
      </w:r>
    </w:p>
    <w:p w:rsidR="00520C0E" w:rsidRDefault="00520C0E">
      <w:r>
        <w:t xml:space="preserve">   There are several Python libraries and frameworks available for building </w:t>
      </w:r>
      <w:proofErr w:type="spellStart"/>
      <w:r>
        <w:t>chatbots</w:t>
      </w:r>
      <w:proofErr w:type="spellEnd"/>
      <w:r>
        <w:t>. Some popular options include:</w:t>
      </w:r>
    </w:p>
    <w:p w:rsidR="00520C0E" w:rsidRDefault="00520C0E">
      <w:r>
        <w:t xml:space="preserve">   - </w:t>
      </w:r>
      <w:proofErr w:type="spellStart"/>
      <w:r>
        <w:t>ChatterBot</w:t>
      </w:r>
      <w:proofErr w:type="spellEnd"/>
    </w:p>
    <w:p w:rsidR="00520C0E" w:rsidRDefault="00520C0E">
      <w:r>
        <w:t xml:space="preserve">   - NLTK (Natural Language Toolkit)</w:t>
      </w:r>
    </w:p>
    <w:p w:rsidR="00520C0E" w:rsidRDefault="00520C0E">
      <w:r>
        <w:t xml:space="preserve">   - </w:t>
      </w:r>
      <w:proofErr w:type="spellStart"/>
      <w:r>
        <w:t>spaCy</w:t>
      </w:r>
      <w:proofErr w:type="spellEnd"/>
    </w:p>
    <w:p w:rsidR="00520C0E" w:rsidRDefault="00520C0E">
      <w:r>
        <w:t xml:space="preserve">   - Rasa</w:t>
      </w:r>
    </w:p>
    <w:p w:rsidR="00520C0E" w:rsidRDefault="00520C0E">
      <w:r>
        <w:t xml:space="preserve">   - </w:t>
      </w:r>
      <w:proofErr w:type="spellStart"/>
      <w:r>
        <w:t>Dialogflow</w:t>
      </w:r>
      <w:proofErr w:type="spellEnd"/>
      <w:r>
        <w:t xml:space="preserve"> (Google Cloud)</w:t>
      </w:r>
    </w:p>
    <w:p w:rsidR="00520C0E" w:rsidRDefault="00520C0E">
      <w:r>
        <w:t xml:space="preserve">   - Microsoft Bot Framework</w:t>
      </w:r>
    </w:p>
    <w:p w:rsidR="00520C0E" w:rsidRDefault="00520C0E"/>
    <w:p w:rsidR="00520C0E" w:rsidRDefault="00520C0E" w:rsidP="00520C0E">
      <w:pPr>
        <w:pStyle w:val="ListParagraph"/>
        <w:numPr>
          <w:ilvl w:val="0"/>
          <w:numId w:val="40"/>
        </w:numPr>
      </w:pPr>
      <w:r>
        <w:t>Design Conversational Flows:</w:t>
      </w:r>
    </w:p>
    <w:p w:rsidR="00520C0E" w:rsidRDefault="00520C0E">
      <w:r>
        <w:t xml:space="preserve">   Plan the conversational flows your </w:t>
      </w:r>
      <w:proofErr w:type="spellStart"/>
      <w:r>
        <w:t>chatbot</w:t>
      </w:r>
      <w:proofErr w:type="spellEnd"/>
      <w:r>
        <w:t xml:space="preserve"> will have with users. Create a list of possible user inputs and corresponding bot responses.</w:t>
      </w:r>
    </w:p>
    <w:p w:rsidR="00520C0E" w:rsidRDefault="00520C0E"/>
    <w:p w:rsidR="00520C0E" w:rsidRDefault="00520C0E" w:rsidP="00520C0E">
      <w:pPr>
        <w:pStyle w:val="ListParagraph"/>
        <w:numPr>
          <w:ilvl w:val="0"/>
          <w:numId w:val="40"/>
        </w:numPr>
      </w:pPr>
      <w:r>
        <w:t>Data Collection:</w:t>
      </w:r>
    </w:p>
    <w:p w:rsidR="00520C0E" w:rsidRDefault="00520C0E">
      <w:r>
        <w:t xml:space="preserve">   Gather or generate a dataset for training your </w:t>
      </w:r>
      <w:proofErr w:type="spellStart"/>
      <w:r>
        <w:t>chatbot</w:t>
      </w:r>
      <w:proofErr w:type="spellEnd"/>
      <w:r>
        <w:t>. This can include sample conversations, FAQs, and user queries.</w:t>
      </w:r>
    </w:p>
    <w:p w:rsidR="00520C0E" w:rsidRDefault="00520C0E"/>
    <w:p w:rsidR="00520C0E" w:rsidRDefault="00520C0E" w:rsidP="00520C0E">
      <w:pPr>
        <w:pStyle w:val="ListParagraph"/>
        <w:numPr>
          <w:ilvl w:val="0"/>
          <w:numId w:val="40"/>
        </w:numPr>
      </w:pPr>
      <w:r>
        <w:t>Preprocessing Text:</w:t>
      </w:r>
    </w:p>
    <w:p w:rsidR="00520C0E" w:rsidRDefault="00520C0E">
      <w:r>
        <w:t xml:space="preserve">   Clean and preprocess the text data. This may involve tokenization, removing </w:t>
      </w:r>
      <w:proofErr w:type="spellStart"/>
      <w:r>
        <w:t>stopwords</w:t>
      </w:r>
      <w:proofErr w:type="spellEnd"/>
      <w:r>
        <w:t>, and stemming or lemmatization.</w:t>
      </w:r>
    </w:p>
    <w:p w:rsidR="00520C0E" w:rsidRDefault="00520C0E"/>
    <w:p w:rsidR="00520C0E" w:rsidRDefault="00520C0E" w:rsidP="00520C0E">
      <w:pPr>
        <w:pStyle w:val="ListParagraph"/>
        <w:numPr>
          <w:ilvl w:val="0"/>
          <w:numId w:val="40"/>
        </w:numPr>
      </w:pPr>
      <w:r>
        <w:t xml:space="preserve">Train the </w:t>
      </w:r>
      <w:proofErr w:type="spellStart"/>
      <w:r>
        <w:t>Chatbot</w:t>
      </w:r>
      <w:proofErr w:type="spellEnd"/>
      <w:r>
        <w:t>:</w:t>
      </w:r>
    </w:p>
    <w:p w:rsidR="00520C0E" w:rsidRDefault="00520C0E">
      <w:r>
        <w:t xml:space="preserve">   Depending on the chosen framework, train your </w:t>
      </w:r>
      <w:proofErr w:type="spellStart"/>
      <w:r>
        <w:t>chatbot</w:t>
      </w:r>
      <w:proofErr w:type="spellEnd"/>
      <w:r>
        <w:t xml:space="preserve"> using the preprocessed data. You may need to use machine learning techniques to improve its understanding of user inputs.</w:t>
      </w:r>
    </w:p>
    <w:p w:rsidR="00520C0E" w:rsidRDefault="00520C0E"/>
    <w:p w:rsidR="00520C0E" w:rsidRDefault="00520C0E" w:rsidP="00520C0E">
      <w:pPr>
        <w:pStyle w:val="ListParagraph"/>
        <w:numPr>
          <w:ilvl w:val="0"/>
          <w:numId w:val="40"/>
        </w:numPr>
      </w:pPr>
      <w:r>
        <w:t>Integration:</w:t>
      </w:r>
    </w:p>
    <w:p w:rsidR="00520C0E" w:rsidRDefault="00520C0E">
      <w:r>
        <w:t xml:space="preserve">   Integrate your </w:t>
      </w:r>
      <w:proofErr w:type="spellStart"/>
      <w:r>
        <w:t>chatbot</w:t>
      </w:r>
      <w:proofErr w:type="spellEnd"/>
      <w:r>
        <w:t xml:space="preserve"> with the platform or application where it will be used. This could be a website, a messaging app, or any other platform.</w:t>
      </w:r>
    </w:p>
    <w:p w:rsidR="00520C0E" w:rsidRDefault="00520C0E"/>
    <w:p w:rsidR="00520C0E" w:rsidRDefault="00520C0E" w:rsidP="00520C0E">
      <w:pPr>
        <w:pStyle w:val="ListParagraph"/>
        <w:numPr>
          <w:ilvl w:val="0"/>
          <w:numId w:val="40"/>
        </w:numPr>
      </w:pPr>
      <w:r>
        <w:t>Natural Language Understanding (NLU):</w:t>
      </w:r>
    </w:p>
    <w:p w:rsidR="00520C0E" w:rsidRDefault="00520C0E">
      <w:r>
        <w:t xml:space="preserve">   Implement natural language understanding techniques to extract intent and entities from user messages. This helps the bot understand what the user is asking.</w:t>
      </w:r>
    </w:p>
    <w:p w:rsidR="00520C0E" w:rsidRDefault="00520C0E"/>
    <w:p w:rsidR="00520C0E" w:rsidRDefault="00520C0E" w:rsidP="00520C0E">
      <w:pPr>
        <w:pStyle w:val="ListParagraph"/>
        <w:numPr>
          <w:ilvl w:val="0"/>
          <w:numId w:val="40"/>
        </w:numPr>
      </w:pPr>
      <w:r>
        <w:t>Response Generation:</w:t>
      </w:r>
    </w:p>
    <w:p w:rsidR="00520C0E" w:rsidRDefault="00520C0E">
      <w:r>
        <w:t xml:space="preserve">   Create a mechanism for generating appropriate responses based on the user’s input and the </w:t>
      </w:r>
      <w:proofErr w:type="spellStart"/>
      <w:r>
        <w:t>chatbot’s</w:t>
      </w:r>
      <w:proofErr w:type="spellEnd"/>
      <w:r>
        <w:t xml:space="preserve"> training data. You can use rule-based responses or machine learning models for this.</w:t>
      </w:r>
    </w:p>
    <w:p w:rsidR="00520C0E" w:rsidRDefault="00520C0E"/>
    <w:p w:rsidR="00520C0E" w:rsidRDefault="00520C0E" w:rsidP="00520C0E">
      <w:pPr>
        <w:pStyle w:val="ListParagraph"/>
        <w:numPr>
          <w:ilvl w:val="0"/>
          <w:numId w:val="40"/>
        </w:numPr>
      </w:pPr>
      <w:r>
        <w:t>Testing and Iteration:</w:t>
      </w:r>
    </w:p>
    <w:p w:rsidR="00520C0E" w:rsidRDefault="00520C0E" w:rsidP="00520C0E">
      <w:pPr>
        <w:ind w:left="1080"/>
      </w:pPr>
      <w:r>
        <w:t xml:space="preserve">Thoroughly test your </w:t>
      </w:r>
      <w:proofErr w:type="spellStart"/>
      <w:r>
        <w:t>chatbot</w:t>
      </w:r>
      <w:proofErr w:type="spellEnd"/>
      <w:r>
        <w:t>, refine its responses, and handle edge cases. Iterate on the design and training to improve its performance.</w:t>
      </w:r>
    </w:p>
    <w:p w:rsidR="00520C0E" w:rsidRDefault="00520C0E"/>
    <w:p w:rsidR="00520C0E" w:rsidRDefault="00520C0E" w:rsidP="00520C0E">
      <w:pPr>
        <w:pStyle w:val="ListParagraph"/>
        <w:numPr>
          <w:ilvl w:val="0"/>
          <w:numId w:val="40"/>
        </w:numPr>
      </w:pPr>
      <w:r>
        <w:t>User Experience:</w:t>
      </w:r>
    </w:p>
    <w:p w:rsidR="00520C0E" w:rsidRDefault="00520C0E" w:rsidP="00520C0E">
      <w:pPr>
        <w:ind w:left="1080"/>
      </w:pPr>
      <w:r>
        <w:t xml:space="preserve">Focus on providing a good user experience by handling errors gracefully and ensuring the </w:t>
      </w:r>
      <w:proofErr w:type="spellStart"/>
      <w:r>
        <w:t>chatbot</w:t>
      </w:r>
      <w:proofErr w:type="spellEnd"/>
      <w:r>
        <w:t xml:space="preserve"> can handle a variety of user inputs effectively.</w:t>
      </w:r>
    </w:p>
    <w:p w:rsidR="00520C0E" w:rsidRDefault="00520C0E"/>
    <w:p w:rsidR="00520C0E" w:rsidRDefault="00520C0E" w:rsidP="00520C0E">
      <w:pPr>
        <w:pStyle w:val="ListParagraph"/>
        <w:numPr>
          <w:ilvl w:val="0"/>
          <w:numId w:val="40"/>
        </w:numPr>
      </w:pPr>
      <w:r>
        <w:t>Deployment:</w:t>
      </w:r>
    </w:p>
    <w:p w:rsidR="00520C0E" w:rsidRDefault="00520C0E" w:rsidP="00520C0E">
      <w:pPr>
        <w:ind w:left="1080"/>
      </w:pPr>
      <w:r>
        <w:t xml:space="preserve">Deploy your </w:t>
      </w:r>
      <w:proofErr w:type="spellStart"/>
      <w:r>
        <w:t>chatbot</w:t>
      </w:r>
      <w:proofErr w:type="spellEnd"/>
      <w:r>
        <w:t xml:space="preserve"> to a server or cloud platform so it can be accessed by users. Ensure it is available 24/7 if needed.</w:t>
      </w:r>
    </w:p>
    <w:p w:rsidR="00520C0E" w:rsidRDefault="00520C0E"/>
    <w:p w:rsidR="00520C0E" w:rsidRDefault="00520C0E" w:rsidP="00520C0E">
      <w:pPr>
        <w:pStyle w:val="ListParagraph"/>
        <w:numPr>
          <w:ilvl w:val="0"/>
          <w:numId w:val="40"/>
        </w:numPr>
      </w:pPr>
      <w:r>
        <w:t>Monitoring and Maintenance:</w:t>
      </w:r>
    </w:p>
    <w:p w:rsidR="00520C0E" w:rsidRDefault="00520C0E" w:rsidP="00520C0E">
      <w:pPr>
        <w:ind w:left="1080"/>
      </w:pPr>
      <w:r>
        <w:t xml:space="preserve">Regularly monitor your </w:t>
      </w:r>
      <w:proofErr w:type="spellStart"/>
      <w:r>
        <w:t>chatbot’s</w:t>
      </w:r>
      <w:proofErr w:type="spellEnd"/>
      <w:r>
        <w:t xml:space="preserve"> performance, collect user feedback, and make necessary updates and improvements. </w:t>
      </w:r>
      <w:proofErr w:type="spellStart"/>
      <w:r>
        <w:t>Chatbots</w:t>
      </w:r>
      <w:proofErr w:type="spellEnd"/>
      <w:r>
        <w:t xml:space="preserve"> require ongoing maintenance.</w:t>
      </w:r>
    </w:p>
    <w:p w:rsidR="00520C0E" w:rsidRDefault="00520C0E"/>
    <w:p w:rsidR="00520C0E" w:rsidRDefault="00520C0E" w:rsidP="00520C0E">
      <w:pPr>
        <w:pStyle w:val="ListParagraph"/>
        <w:numPr>
          <w:ilvl w:val="0"/>
          <w:numId w:val="40"/>
        </w:numPr>
      </w:pPr>
      <w:r>
        <w:t>Security and Privacy:</w:t>
      </w:r>
    </w:p>
    <w:p w:rsidR="00520C0E" w:rsidRDefault="00520C0E" w:rsidP="00520C0E">
      <w:pPr>
        <w:ind w:left="1080"/>
      </w:pPr>
      <w:r>
        <w:t xml:space="preserve">Ensure that your </w:t>
      </w:r>
      <w:proofErr w:type="spellStart"/>
      <w:r>
        <w:t>chatbot</w:t>
      </w:r>
      <w:proofErr w:type="spellEnd"/>
      <w:r>
        <w:t xml:space="preserve"> follows best practices for data security and user privacy, especially if it handles sensitive information.</w:t>
      </w:r>
    </w:p>
    <w:p w:rsidR="00520C0E" w:rsidRDefault="00520C0E"/>
    <w:p w:rsidR="00520C0E" w:rsidRDefault="00520C0E" w:rsidP="00520C0E">
      <w:pPr>
        <w:pStyle w:val="ListParagraph"/>
        <w:numPr>
          <w:ilvl w:val="0"/>
          <w:numId w:val="40"/>
        </w:numPr>
      </w:pPr>
      <w:r>
        <w:t>Documentation:</w:t>
      </w:r>
    </w:p>
    <w:p w:rsidR="00520C0E" w:rsidRDefault="00520C0E" w:rsidP="00520C0E">
      <w:pPr>
        <w:ind w:left="1080"/>
      </w:pPr>
      <w:r>
        <w:t xml:space="preserve">Document the </w:t>
      </w:r>
      <w:proofErr w:type="spellStart"/>
      <w:r>
        <w:t>chatbot’s</w:t>
      </w:r>
      <w:proofErr w:type="spellEnd"/>
      <w:r>
        <w:t xml:space="preserve"> usage, capabilities, and any APIs if you plan to offer them to other developers or users.</w:t>
      </w:r>
    </w:p>
    <w:p w:rsidR="00520C0E" w:rsidRDefault="00520C0E"/>
    <w:p w:rsidR="00520C0E" w:rsidRDefault="00520C0E" w:rsidP="00520C0E">
      <w:pPr>
        <w:pStyle w:val="ListParagraph"/>
        <w:numPr>
          <w:ilvl w:val="0"/>
          <w:numId w:val="40"/>
        </w:numPr>
      </w:pPr>
      <w:r>
        <w:t>Scaling:</w:t>
      </w:r>
    </w:p>
    <w:p w:rsidR="00520C0E" w:rsidRDefault="00520C0E" w:rsidP="00520C0E">
      <w:pPr>
        <w:ind w:left="1080"/>
      </w:pPr>
      <w:r>
        <w:t xml:space="preserve">If your </w:t>
      </w:r>
      <w:proofErr w:type="spellStart"/>
      <w:r>
        <w:t>chatbot</w:t>
      </w:r>
      <w:proofErr w:type="spellEnd"/>
      <w:r>
        <w:t xml:space="preserve"> gains popularity, be prepared to scale your infrastructure to handle increased traffic and user interactions.</w:t>
      </w:r>
    </w:p>
    <w:p w:rsidR="00520C0E" w:rsidRDefault="00520C0E"/>
    <w:p w:rsidR="00520C0E" w:rsidRDefault="00520C0E">
      <w:r>
        <w:t xml:space="preserve">Remember that building an effective </w:t>
      </w:r>
      <w:proofErr w:type="spellStart"/>
      <w:r>
        <w:t>chatbot</w:t>
      </w:r>
      <w:proofErr w:type="spellEnd"/>
      <w:r>
        <w:t xml:space="preserve"> can be a complex and ongoing process. You may need to continually train and update your </w:t>
      </w:r>
      <w:proofErr w:type="spellStart"/>
      <w:r>
        <w:t>chatbot</w:t>
      </w:r>
      <w:proofErr w:type="spellEnd"/>
      <w:r>
        <w:t xml:space="preserve"> to improve its performance and user satisfaction.</w:t>
      </w:r>
    </w:p>
    <w:p w:rsidR="00856A48" w:rsidRDefault="00856A48">
      <w:pPr>
        <w:pStyle w:val="Heading1"/>
      </w:pPr>
      <w:r>
        <w:t xml:space="preserve">Phase : Project Documentation &amp; Submission  </w:t>
      </w:r>
    </w:p>
    <w:p w:rsidR="004111B2" w:rsidRPr="004111B2" w:rsidRDefault="004111B2" w:rsidP="004111B2"/>
    <w:p w:rsidR="004111B2" w:rsidRPr="004111B2" w:rsidRDefault="004111B2" w:rsidP="004111B2"/>
    <w:p w:rsidR="00856A48" w:rsidRDefault="00856A48" w:rsidP="00856A48"/>
    <w:p w:rsidR="00856A48" w:rsidRDefault="00856A48" w:rsidP="00856A48">
      <w:r>
        <w:t>In this part you will document your project and prepare it for submission.</w:t>
      </w:r>
    </w:p>
    <w:p w:rsidR="00856A48" w:rsidRDefault="00856A48" w:rsidP="00856A48"/>
    <w:p w:rsidR="00856A48" w:rsidRDefault="00856A48" w:rsidP="00856A48">
      <w:r>
        <w:t>Documentation</w:t>
      </w:r>
    </w:p>
    <w:p w:rsidR="00856A48" w:rsidRDefault="00856A48" w:rsidP="00856A48"/>
    <w:p w:rsidR="00856A48" w:rsidRDefault="00856A48" w:rsidP="00856A48">
      <w:r>
        <w:t>Clearly outline the problem statement, design thinking process, and the phases of development.</w:t>
      </w:r>
    </w:p>
    <w:p w:rsidR="00856A48" w:rsidRDefault="00856A48" w:rsidP="00856A48">
      <w:r>
        <w:t>Describe the libraries used and the integration of NLP techniques.</w:t>
      </w:r>
    </w:p>
    <w:p w:rsidR="00856A48" w:rsidRDefault="00856A48" w:rsidP="00856A48">
      <w:r>
        <w:t xml:space="preserve">Explain how the </w:t>
      </w:r>
      <w:proofErr w:type="spellStart"/>
      <w:r>
        <w:t>chatbot</w:t>
      </w:r>
      <w:proofErr w:type="spellEnd"/>
      <w:r>
        <w:t xml:space="preserve"> interacts with users and the web application.</w:t>
      </w:r>
    </w:p>
    <w:p w:rsidR="00856A48" w:rsidRDefault="00856A48" w:rsidP="00856A48">
      <w:r>
        <w:t>Document any innovative techniques or approaches used during the development.</w:t>
      </w:r>
    </w:p>
    <w:p w:rsidR="00856A48" w:rsidRPr="00856A48" w:rsidRDefault="00856A48" w:rsidP="00856A48"/>
    <w:p w:rsidR="000E4932" w:rsidRDefault="000E4932" w:rsidP="000E4932"/>
    <w:p w:rsidR="000E4932" w:rsidRDefault="000E4932" w:rsidP="000E4932">
      <w:r>
        <w:t>In this part you will document your project and prepare it for submission.</w:t>
      </w:r>
    </w:p>
    <w:p w:rsidR="000E4932" w:rsidRDefault="000E4932" w:rsidP="000E4932"/>
    <w:p w:rsidR="000E4932" w:rsidRDefault="000E4932" w:rsidP="000E4932">
      <w:r>
        <w:t>Documentation</w:t>
      </w:r>
    </w:p>
    <w:p w:rsidR="000E4932" w:rsidRDefault="000E4932" w:rsidP="000E4932"/>
    <w:p w:rsidR="000E4932" w:rsidRDefault="000E4932" w:rsidP="000E4932">
      <w:r>
        <w:t>Clearly outline the problem statement, design thinking process, and the phases of development.</w:t>
      </w:r>
    </w:p>
    <w:p w:rsidR="000E4932" w:rsidRDefault="000E4932" w:rsidP="000E4932">
      <w:r>
        <w:t>Describe the libraries used and the integration of NLP techniques.</w:t>
      </w:r>
    </w:p>
    <w:p w:rsidR="000E4932" w:rsidRDefault="000E4932" w:rsidP="000E4932">
      <w:r>
        <w:t xml:space="preserve">Explain how the </w:t>
      </w:r>
      <w:proofErr w:type="spellStart"/>
      <w:r>
        <w:t>chatbot</w:t>
      </w:r>
      <w:proofErr w:type="spellEnd"/>
      <w:r>
        <w:t xml:space="preserve"> interacts with users and the web application.</w:t>
      </w:r>
    </w:p>
    <w:p w:rsidR="000E4932" w:rsidRDefault="000E4932" w:rsidP="000E4932">
      <w:r>
        <w:t>Document any innovative techniques or approaches used during the development.</w:t>
      </w:r>
    </w:p>
    <w:p w:rsidR="000E4932" w:rsidRPr="000E4932" w:rsidRDefault="000E4932" w:rsidP="000E4932"/>
    <w:p w:rsidR="0099334D" w:rsidRDefault="0099334D">
      <w:r>
        <w:t xml:space="preserve">Certainly, here’s a sample outline for the documentation of your </w:t>
      </w:r>
      <w:proofErr w:type="spellStart"/>
      <w:r>
        <w:t>chatbot</w:t>
      </w:r>
      <w:proofErr w:type="spellEnd"/>
      <w:r>
        <w:t xml:space="preserve"> project for submission:</w:t>
      </w:r>
    </w:p>
    <w:p w:rsidR="0099334D" w:rsidRDefault="0099334D"/>
    <w:p w:rsidR="0099334D" w:rsidRDefault="0099334D">
      <w:r>
        <w:t># Project Documentation</w:t>
      </w:r>
    </w:p>
    <w:p w:rsidR="0099334D" w:rsidRDefault="0099334D"/>
    <w:p w:rsidR="0099334D" w:rsidRDefault="0099334D">
      <w:r>
        <w:t>## Problem Statement</w:t>
      </w:r>
    </w:p>
    <w:p w:rsidR="0099334D" w:rsidRDefault="0099334D">
      <w:r>
        <w:t xml:space="preserve">- Clearly define the problem your </w:t>
      </w:r>
      <w:proofErr w:type="spellStart"/>
      <w:r>
        <w:t>chatbot</w:t>
      </w:r>
      <w:proofErr w:type="spellEnd"/>
      <w:r>
        <w:t xml:space="preserve"> aims to solve or the purpose it serves.</w:t>
      </w:r>
    </w:p>
    <w:p w:rsidR="0099334D" w:rsidRDefault="0099334D">
      <w:r>
        <w:t xml:space="preserve">- Provide context for why a </w:t>
      </w:r>
      <w:proofErr w:type="spellStart"/>
      <w:r>
        <w:t>chatbot</w:t>
      </w:r>
      <w:proofErr w:type="spellEnd"/>
      <w:r>
        <w:t xml:space="preserve"> is the solution to this problem.</w:t>
      </w:r>
    </w:p>
    <w:p w:rsidR="0099334D" w:rsidRDefault="0099334D">
      <w:r>
        <w:t>- Mention any specific challenges or pain points you intended to address.</w:t>
      </w:r>
    </w:p>
    <w:p w:rsidR="0099334D" w:rsidRDefault="0099334D"/>
    <w:p w:rsidR="0099334D" w:rsidRDefault="0099334D">
      <w:r>
        <w:t>## Design Thinking Process</w:t>
      </w:r>
    </w:p>
    <w:p w:rsidR="0099334D" w:rsidRDefault="0099334D">
      <w:r>
        <w:t xml:space="preserve">- Describe the design thinking process used during the development of the </w:t>
      </w:r>
      <w:proofErr w:type="spellStart"/>
      <w:r>
        <w:t>chatbot</w:t>
      </w:r>
      <w:proofErr w:type="spellEnd"/>
      <w:r>
        <w:t>.</w:t>
      </w:r>
    </w:p>
    <w:p w:rsidR="0099334D" w:rsidRDefault="0099334D">
      <w:r>
        <w:t>- Highlight user research, empathy mapping, and any ideation sessions that informed the bot’s design.</w:t>
      </w:r>
    </w:p>
    <w:p w:rsidR="0099334D" w:rsidRDefault="0099334D">
      <w:r>
        <w:t>- Explain how user feedback was incorporated into the development process.</w:t>
      </w:r>
    </w:p>
    <w:p w:rsidR="0099334D" w:rsidRDefault="0099334D"/>
    <w:p w:rsidR="0099334D" w:rsidRDefault="0099334D">
      <w:r>
        <w:t>## Phases of Development</w:t>
      </w:r>
    </w:p>
    <w:p w:rsidR="0099334D" w:rsidRDefault="0099334D">
      <w:r>
        <w:t>1. **Conceptualization:**</w:t>
      </w:r>
    </w:p>
    <w:p w:rsidR="0099334D" w:rsidRDefault="0099334D">
      <w:r>
        <w:t xml:space="preserve">   - Describe the initial concept and vision for the </w:t>
      </w:r>
      <w:proofErr w:type="spellStart"/>
      <w:r>
        <w:t>chatbot</w:t>
      </w:r>
      <w:proofErr w:type="spellEnd"/>
      <w:r>
        <w:t>.</w:t>
      </w:r>
    </w:p>
    <w:p w:rsidR="0099334D" w:rsidRDefault="0099334D">
      <w:r>
        <w:t xml:space="preserve">   - Outline the objectives and goals set for the project.</w:t>
      </w:r>
    </w:p>
    <w:p w:rsidR="0099334D" w:rsidRDefault="0099334D"/>
    <w:p w:rsidR="0099334D" w:rsidRDefault="0099334D">
      <w:r>
        <w:t>2. **Data Collection and Preprocessing:**</w:t>
      </w:r>
    </w:p>
    <w:p w:rsidR="0099334D" w:rsidRDefault="0099334D">
      <w:r>
        <w:t xml:space="preserve">   - Explain how data, including conversation samples and FAQs, were collected or generated.</w:t>
      </w:r>
    </w:p>
    <w:p w:rsidR="0099334D" w:rsidRDefault="0099334D">
      <w:r>
        <w:t xml:space="preserve">   - Detail the preprocessing steps, such as tokenization and cleaning.</w:t>
      </w:r>
    </w:p>
    <w:p w:rsidR="0099334D" w:rsidRDefault="0099334D"/>
    <w:p w:rsidR="0099334D" w:rsidRDefault="0099334D">
      <w:r>
        <w:t>3. **Model Training and Integration:**</w:t>
      </w:r>
    </w:p>
    <w:p w:rsidR="0099334D" w:rsidRDefault="0099334D">
      <w:r>
        <w:lastRenderedPageBreak/>
        <w:t xml:space="preserve">   - Discuss the choice of NLP libraries or frameworks used for model training (e.g., </w:t>
      </w:r>
      <w:proofErr w:type="spellStart"/>
      <w:r>
        <w:t>spaCy</w:t>
      </w:r>
      <w:proofErr w:type="spellEnd"/>
      <w:r>
        <w:t>, Rasa, etc.).</w:t>
      </w:r>
    </w:p>
    <w:p w:rsidR="0099334D" w:rsidRDefault="0099334D">
      <w:r>
        <w:t xml:space="preserve">   - Explain the training process and the model used for understanding user intents and entities.</w:t>
      </w:r>
    </w:p>
    <w:p w:rsidR="0099334D" w:rsidRDefault="0099334D"/>
    <w:p w:rsidR="0099334D" w:rsidRDefault="0099334D">
      <w:r>
        <w:t>4. **User Interface and Interaction:**</w:t>
      </w:r>
    </w:p>
    <w:p w:rsidR="0099334D" w:rsidRDefault="0099334D">
      <w:r>
        <w:t xml:space="preserve">   - Describe how the </w:t>
      </w:r>
      <w:proofErr w:type="spellStart"/>
      <w:r>
        <w:t>chatbot</w:t>
      </w:r>
      <w:proofErr w:type="spellEnd"/>
      <w:r>
        <w:t xml:space="preserve"> is integrated into a web application.</w:t>
      </w:r>
    </w:p>
    <w:p w:rsidR="0099334D" w:rsidRDefault="0099334D">
      <w:r>
        <w:t xml:space="preserve">   - Discuss the user interface design and how users interact with the </w:t>
      </w:r>
      <w:proofErr w:type="spellStart"/>
      <w:r>
        <w:t>chatbot</w:t>
      </w:r>
      <w:proofErr w:type="spellEnd"/>
      <w:r>
        <w:t>.</w:t>
      </w:r>
    </w:p>
    <w:p w:rsidR="0099334D" w:rsidRDefault="0099334D"/>
    <w:p w:rsidR="0099334D" w:rsidRDefault="0099334D">
      <w:r>
        <w:t>5. **Response Generation:**</w:t>
      </w:r>
    </w:p>
    <w:p w:rsidR="0099334D" w:rsidRDefault="0099334D">
      <w:r>
        <w:t xml:space="preserve">   - Explain the logic or models used for generating responses.</w:t>
      </w:r>
    </w:p>
    <w:p w:rsidR="0099334D" w:rsidRDefault="0099334D">
      <w:r>
        <w:t xml:space="preserve">   - Detail any rule-based or machine learning approaches employed.</w:t>
      </w:r>
    </w:p>
    <w:p w:rsidR="0099334D" w:rsidRDefault="0099334D"/>
    <w:p w:rsidR="0099334D" w:rsidRDefault="0099334D">
      <w:r>
        <w:t>6. **Testing and Iteration:**</w:t>
      </w:r>
    </w:p>
    <w:p w:rsidR="0099334D" w:rsidRDefault="0099334D">
      <w:r>
        <w:t xml:space="preserve">   - Discuss the testing process and methodologies used, including user testing and automated tests.</w:t>
      </w:r>
    </w:p>
    <w:p w:rsidR="0099334D" w:rsidRDefault="0099334D">
      <w:r>
        <w:t xml:space="preserve">   - Highlight any challenges faced and how they were resolved during iteration.</w:t>
      </w:r>
    </w:p>
    <w:p w:rsidR="0099334D" w:rsidRDefault="0099334D"/>
    <w:p w:rsidR="0099334D" w:rsidRDefault="0099334D">
      <w:r>
        <w:t>## Libraries and NLP Techniques</w:t>
      </w:r>
    </w:p>
    <w:p w:rsidR="0099334D" w:rsidRDefault="0099334D">
      <w:r>
        <w:t>- List the libraries and NLP tools used in the project.</w:t>
      </w:r>
    </w:p>
    <w:p w:rsidR="0099334D" w:rsidRDefault="0099334D">
      <w:r>
        <w:t xml:space="preserve">- Provide explanations for how these tools were employed to enhance the </w:t>
      </w:r>
      <w:proofErr w:type="spellStart"/>
      <w:r>
        <w:t>chatbot’s</w:t>
      </w:r>
      <w:proofErr w:type="spellEnd"/>
      <w:r>
        <w:t xml:space="preserve"> capabilities.</w:t>
      </w:r>
    </w:p>
    <w:p w:rsidR="0099334D" w:rsidRDefault="0099334D">
      <w:r>
        <w:t xml:space="preserve">- Mention any pre-trained models or </w:t>
      </w:r>
      <w:proofErr w:type="spellStart"/>
      <w:r>
        <w:t>embeddings</w:t>
      </w:r>
      <w:proofErr w:type="spellEnd"/>
      <w:r>
        <w:t xml:space="preserve"> used for NLP tasks.</w:t>
      </w:r>
    </w:p>
    <w:p w:rsidR="0099334D" w:rsidRDefault="0099334D"/>
    <w:p w:rsidR="0099334D" w:rsidRDefault="0099334D">
      <w:r>
        <w:t>## Innovative Techniques or Approaches</w:t>
      </w:r>
    </w:p>
    <w:p w:rsidR="0099334D" w:rsidRDefault="0099334D">
      <w:r>
        <w:t>- Document any innovative techniques or methods you applied during development.</w:t>
      </w:r>
    </w:p>
    <w:p w:rsidR="0099334D" w:rsidRDefault="0099334D">
      <w:r>
        <w:t xml:space="preserve">- Explain how these techniques set your </w:t>
      </w:r>
      <w:proofErr w:type="spellStart"/>
      <w:r>
        <w:t>chatbot</w:t>
      </w:r>
      <w:proofErr w:type="spellEnd"/>
      <w:r>
        <w:t xml:space="preserve"> apart from standard solutions.</w:t>
      </w:r>
    </w:p>
    <w:p w:rsidR="0099334D" w:rsidRDefault="0099334D">
      <w:r>
        <w:t>- Highlight any novel solutions to problems encountered.</w:t>
      </w:r>
    </w:p>
    <w:p w:rsidR="0099334D" w:rsidRDefault="0099334D"/>
    <w:p w:rsidR="0099334D" w:rsidRDefault="0099334D">
      <w:r>
        <w:t>## Interaction with Users and Web Application</w:t>
      </w:r>
    </w:p>
    <w:p w:rsidR="0099334D" w:rsidRDefault="0099334D">
      <w:r>
        <w:t xml:space="preserve">- Describe how the </w:t>
      </w:r>
      <w:proofErr w:type="spellStart"/>
      <w:r>
        <w:t>chatbot</w:t>
      </w:r>
      <w:proofErr w:type="spellEnd"/>
      <w:r>
        <w:t xml:space="preserve"> interacts with users in detail, including conversation flows.</w:t>
      </w:r>
    </w:p>
    <w:p w:rsidR="0099334D" w:rsidRDefault="0099334D">
      <w:r>
        <w:t>- Provide screenshots or diagrams to illustrate the user experience.</w:t>
      </w:r>
    </w:p>
    <w:p w:rsidR="0099334D" w:rsidRDefault="0099334D">
      <w:r>
        <w:t>- Explain the integration process with the web application, including any APIs used.</w:t>
      </w:r>
    </w:p>
    <w:p w:rsidR="0099334D" w:rsidRDefault="0099334D"/>
    <w:p w:rsidR="0099334D" w:rsidRDefault="0099334D">
      <w:r>
        <w:t>## Conclusion</w:t>
      </w:r>
    </w:p>
    <w:p w:rsidR="0099334D" w:rsidRDefault="0099334D">
      <w:r>
        <w:t>- Summarize the key achievements and outcomes of the project.</w:t>
      </w:r>
    </w:p>
    <w:p w:rsidR="0099334D" w:rsidRDefault="0099334D">
      <w:r>
        <w:lastRenderedPageBreak/>
        <w:t xml:space="preserve">- Reflect on how the </w:t>
      </w:r>
      <w:proofErr w:type="spellStart"/>
      <w:r>
        <w:t>chatbot</w:t>
      </w:r>
      <w:proofErr w:type="spellEnd"/>
      <w:r>
        <w:t xml:space="preserve"> addresses the initial problem statement.</w:t>
      </w:r>
    </w:p>
    <w:p w:rsidR="0099334D" w:rsidRDefault="0099334D">
      <w:r>
        <w:t xml:space="preserve">- Mention any future improvements or extensions planned for the </w:t>
      </w:r>
      <w:proofErr w:type="spellStart"/>
      <w:r>
        <w:t>chatbot</w:t>
      </w:r>
      <w:proofErr w:type="spellEnd"/>
      <w:r>
        <w:t>.</w:t>
      </w:r>
    </w:p>
    <w:p w:rsidR="0099334D" w:rsidRDefault="0099334D"/>
    <w:p w:rsidR="0099334D" w:rsidRDefault="0099334D">
      <w:r>
        <w:t>## References</w:t>
      </w:r>
    </w:p>
    <w:p w:rsidR="0099334D" w:rsidRDefault="0099334D" w:rsidP="0099334D">
      <w:pPr>
        <w:pStyle w:val="ListParagraph"/>
        <w:numPr>
          <w:ilvl w:val="0"/>
          <w:numId w:val="41"/>
        </w:numPr>
      </w:pPr>
      <w:r>
        <w:t>Cite any academic papers, documentation, or resources used during the project.</w:t>
      </w:r>
    </w:p>
    <w:p w:rsidR="0099334D" w:rsidRDefault="0099334D"/>
    <w:p w:rsidR="0099334D" w:rsidRDefault="0099334D">
      <w:r>
        <w:t>## Appendices</w:t>
      </w:r>
    </w:p>
    <w:p w:rsidR="0099334D" w:rsidRDefault="0099334D" w:rsidP="0099334D">
      <w:pPr>
        <w:pStyle w:val="ListParagraph"/>
        <w:numPr>
          <w:ilvl w:val="0"/>
          <w:numId w:val="41"/>
        </w:numPr>
      </w:pPr>
      <w:r>
        <w:t>Include any code snippets, architecture diagrams, or additional materials that support your documentation.</w:t>
      </w:r>
    </w:p>
    <w:p w:rsidR="0099334D" w:rsidRDefault="0099334D"/>
    <w:p w:rsidR="0099334D" w:rsidRDefault="0099334D">
      <w:r>
        <w:t xml:space="preserve">Ensure that your project documentation is well-organized, includes relevant visuals, and is easy to follow. This documentation should provide a comprehensive understanding of your </w:t>
      </w:r>
      <w:proofErr w:type="spellStart"/>
      <w:r>
        <w:t>chatbot</w:t>
      </w:r>
      <w:proofErr w:type="spellEnd"/>
      <w:r>
        <w:t xml:space="preserve"> project, its development process, and its innovative aspects.</w:t>
      </w:r>
    </w:p>
    <w:p w:rsidR="00E12994" w:rsidRDefault="00E12994" w:rsidP="00E12994">
      <w:pPr>
        <w:pStyle w:val="Heading1"/>
        <w:ind w:left="0"/>
      </w:pPr>
      <w:r>
        <w:t xml:space="preserve">    </w:t>
      </w:r>
      <w:r w:rsidR="00BC291A">
        <w:t>Submission</w:t>
      </w:r>
    </w:p>
    <w:p w:rsidR="00E12994" w:rsidRDefault="00E12994" w:rsidP="00F63ACE">
      <w:pPr>
        <w:pStyle w:val="ListNumber"/>
        <w:numPr>
          <w:ilvl w:val="0"/>
          <w:numId w:val="0"/>
        </w:numPr>
        <w:ind w:left="1440"/>
      </w:pPr>
    </w:p>
    <w:p w:rsidR="00E12994" w:rsidRDefault="00E12994" w:rsidP="00F63ACE">
      <w:pPr>
        <w:pStyle w:val="ListNumber"/>
        <w:numPr>
          <w:ilvl w:val="0"/>
          <w:numId w:val="0"/>
        </w:numPr>
        <w:ind w:left="1440"/>
      </w:pPr>
      <w:r>
        <w:t xml:space="preserve">Compile all the code files, including the </w:t>
      </w:r>
      <w:proofErr w:type="spellStart"/>
      <w:r>
        <w:t>chatbot</w:t>
      </w:r>
      <w:proofErr w:type="spellEnd"/>
      <w:r>
        <w:t xml:space="preserve"> implementation and web application code.</w:t>
      </w:r>
    </w:p>
    <w:p w:rsidR="00E12994" w:rsidRDefault="00E12994" w:rsidP="00F63ACE">
      <w:pPr>
        <w:pStyle w:val="ListNumber"/>
        <w:numPr>
          <w:ilvl w:val="0"/>
          <w:numId w:val="0"/>
        </w:numPr>
        <w:ind w:left="1440"/>
      </w:pPr>
      <w:r>
        <w:t>Provide a well-structured README file that explains how to run the code and any dependencies.</w:t>
      </w:r>
    </w:p>
    <w:p w:rsidR="00E12994" w:rsidRDefault="00E12994" w:rsidP="00F63ACE">
      <w:pPr>
        <w:pStyle w:val="ListNumber"/>
        <w:numPr>
          <w:ilvl w:val="0"/>
          <w:numId w:val="0"/>
        </w:numPr>
        <w:ind w:left="1440"/>
      </w:pPr>
      <w:r>
        <w:t>Include the dataset source and a brief description.</w:t>
      </w:r>
    </w:p>
    <w:p w:rsidR="00E12994" w:rsidRDefault="00E12994" w:rsidP="00F63ACE">
      <w:pPr>
        <w:pStyle w:val="ListNumber"/>
        <w:numPr>
          <w:ilvl w:val="0"/>
          <w:numId w:val="0"/>
        </w:numPr>
        <w:ind w:left="1440"/>
      </w:pPr>
      <w:r>
        <w:t>Share the submission on platforms like GitHub or personal portfolio for others to access and review.</w:t>
      </w:r>
    </w:p>
    <w:p w:rsidR="00E12994" w:rsidRDefault="00E12994" w:rsidP="00F63ACE">
      <w:pPr>
        <w:pStyle w:val="ListNumber"/>
        <w:numPr>
          <w:ilvl w:val="0"/>
          <w:numId w:val="0"/>
        </w:numPr>
        <w:ind w:left="1440"/>
      </w:pP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Certainly, here are the steps to compile and submit your </w:t>
      </w:r>
      <w:proofErr w:type="spellStart"/>
      <w:r>
        <w:t>chatbot</w:t>
      </w:r>
      <w:proofErr w:type="spellEnd"/>
      <w:r>
        <w:t xml:space="preserve"> project: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>1. **Compile the Code Files:**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   - Ensure that all the code files related to your </w:t>
      </w:r>
      <w:proofErr w:type="spellStart"/>
      <w:r>
        <w:t>chatbot</w:t>
      </w:r>
      <w:proofErr w:type="spellEnd"/>
      <w:r>
        <w:t xml:space="preserve"> implementation and web application are organized in a dedicated folder or repository.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>2. **Create a README File:**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   - Write a well-structured </w:t>
      </w:r>
      <w:proofErr w:type="spellStart"/>
      <w:r>
        <w:t>README.md</w:t>
      </w:r>
      <w:proofErr w:type="spellEnd"/>
      <w:r>
        <w:t xml:space="preserve"> file that explains how to run the code and lists any dependencies.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   - Include clear instructions for setting up and running the </w:t>
      </w:r>
      <w:proofErr w:type="spellStart"/>
      <w:r>
        <w:t>chatbot</w:t>
      </w:r>
      <w:proofErr w:type="spellEnd"/>
      <w:r>
        <w:t xml:space="preserve"> and web application.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lastRenderedPageBreak/>
        <w:t xml:space="preserve">   - Mention any prerequisites, such as Python version, libraries, and frameworks required.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>3. **Dataset Information:**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   - Provide information about the source of your dataset, whether it’s publicly available or created for the project.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   - Include a brief description of the dataset, its format, and its relevance to the </w:t>
      </w:r>
      <w:proofErr w:type="spellStart"/>
      <w:r>
        <w:t>chatbot’s</w:t>
      </w:r>
      <w:proofErr w:type="spellEnd"/>
      <w:r>
        <w:t xml:space="preserve"> training.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>4. **GitHub or Personal Portfolio:**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   - Consider sharing your project on platforms like GitHub or on your personal portfolio website for others to access and review.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   - Create a GitHub repository or update an existing one with your project files.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   - Use clear and concise commit messages to document your code changes.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   - Make sure your repository is well-organized, with code files, the README, and any additional documentation.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   - Share the repository link or your portfolio URL with peers, potential employers, or anyone interested in reviewing your work.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>5. **Licensing:**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   - Decide on an open-source license for your project if you’re comfortable sharing it with the public. Common licenses include MIT, Apache, and GNU GPL.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   - Include a license file in your repository to specify how others can use and distribute your code.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>6. **Testing and Verification:**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   - Before sharing your project, thoroughly test it to ensure that others can easily set it up and use it.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   - Verify that the provided instructions in the README are accurate and complete.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>7. **Documentation Review:**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   - Have a colleague or friend review your project documentation and README to ensure clarity and completeness.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>8. **Announcement and Sharing:**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   - Share the link to your project on social media or relevant online communities to get feedback and visibility.</w:t>
      </w: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</w:p>
    <w:p w:rsidR="00F32D25" w:rsidRDefault="00F32D25" w:rsidP="00F63ACE">
      <w:pPr>
        <w:pStyle w:val="ListNumber"/>
        <w:numPr>
          <w:ilvl w:val="0"/>
          <w:numId w:val="0"/>
        </w:numPr>
        <w:ind w:left="1440"/>
      </w:pPr>
      <w:r>
        <w:t xml:space="preserve">By following these steps, you can effectively compile, document, and submit your </w:t>
      </w:r>
      <w:proofErr w:type="spellStart"/>
      <w:r>
        <w:t>chatbot</w:t>
      </w:r>
      <w:proofErr w:type="spellEnd"/>
      <w:r>
        <w:t xml:space="preserve"> project, making it accessible and reviewable by others.</w:t>
      </w:r>
    </w:p>
    <w:p w:rsidR="00834412" w:rsidRDefault="00834412">
      <w:pPr>
        <w:pStyle w:val="Heading1"/>
      </w:pPr>
      <w:r>
        <w:t>Python code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To deploy a </w:t>
      </w:r>
      <w:proofErr w:type="spellStart"/>
      <w:r>
        <w:t>chatbot</w:t>
      </w:r>
      <w:proofErr w:type="spellEnd"/>
      <w:r>
        <w:t xml:space="preserve"> using IBM Cloud Watson Assistant with Python, you can use the following steps: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BA1AF4">
      <w:pPr>
        <w:pStyle w:val="ListNumber"/>
        <w:numPr>
          <w:ilvl w:val="0"/>
          <w:numId w:val="42"/>
        </w:numPr>
      </w:pPr>
      <w:r>
        <w:t>Install the IBM Cloud Watson Assistant Python SDK: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>```python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Pip install </w:t>
      </w:r>
      <w:proofErr w:type="spellStart"/>
      <w:r>
        <w:t>watson</w:t>
      </w:r>
      <w:proofErr w:type="spellEnd"/>
      <w:r>
        <w:t>-assistant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>```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BA1AF4">
      <w:pPr>
        <w:pStyle w:val="ListNumber"/>
        <w:numPr>
          <w:ilvl w:val="0"/>
          <w:numId w:val="42"/>
        </w:numPr>
      </w:pPr>
      <w:r>
        <w:t>Import the Watson Assistant SDK: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>```python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Import </w:t>
      </w:r>
      <w:proofErr w:type="spellStart"/>
      <w:r>
        <w:t>watson_assistant</w:t>
      </w:r>
      <w:proofErr w:type="spellEnd"/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>```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BA1AF4">
      <w:pPr>
        <w:pStyle w:val="ListNumber"/>
        <w:numPr>
          <w:ilvl w:val="0"/>
          <w:numId w:val="42"/>
        </w:numPr>
      </w:pPr>
      <w:r>
        <w:t>Create a Watson Assistant client: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>```python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Client = </w:t>
      </w:r>
      <w:proofErr w:type="spellStart"/>
      <w:r>
        <w:t>watson_assistant.Client</w:t>
      </w:r>
      <w:proofErr w:type="spellEnd"/>
      <w:r>
        <w:t>(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    Version=’2021-08-05’,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    </w:t>
      </w:r>
      <w:proofErr w:type="spellStart"/>
      <w:r>
        <w:t>Auth_type</w:t>
      </w:r>
      <w:proofErr w:type="spellEnd"/>
      <w:r>
        <w:t>=’</w:t>
      </w:r>
      <w:proofErr w:type="spellStart"/>
      <w:r>
        <w:t>iam</w:t>
      </w:r>
      <w:proofErr w:type="spellEnd"/>
      <w:r>
        <w:t>’,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    </w:t>
      </w:r>
      <w:proofErr w:type="spellStart"/>
      <w:r>
        <w:t>Iam_apikey</w:t>
      </w:r>
      <w:proofErr w:type="spellEnd"/>
      <w:r>
        <w:t>=’YOUR_API_KEY’,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    </w:t>
      </w:r>
      <w:proofErr w:type="spellStart"/>
      <w:r>
        <w:t>url</w:t>
      </w:r>
      <w:proofErr w:type="spellEnd"/>
      <w:r>
        <w:t>=’YOUR_SERVICE_URL’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>)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>```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BA1AF4">
      <w:pPr>
        <w:pStyle w:val="ListNumber"/>
        <w:numPr>
          <w:ilvl w:val="0"/>
          <w:numId w:val="42"/>
        </w:numPr>
      </w:pPr>
      <w:r>
        <w:t xml:space="preserve">Get the </w:t>
      </w:r>
      <w:proofErr w:type="spellStart"/>
      <w:r>
        <w:t>chatbot</w:t>
      </w:r>
      <w:proofErr w:type="spellEnd"/>
      <w:r>
        <w:t xml:space="preserve"> ID: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>```python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Chatbot_id</w:t>
      </w:r>
      <w:proofErr w:type="spellEnd"/>
      <w:r>
        <w:t xml:space="preserve"> = ‘YOUR_CHATBOT_ID’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>```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BA1AF4">
      <w:pPr>
        <w:pStyle w:val="ListNumber"/>
        <w:numPr>
          <w:ilvl w:val="0"/>
          <w:numId w:val="42"/>
        </w:numPr>
      </w:pPr>
      <w:r>
        <w:t xml:space="preserve">Deploy the </w:t>
      </w:r>
      <w:proofErr w:type="spellStart"/>
      <w:r>
        <w:t>chatbot</w:t>
      </w:r>
      <w:proofErr w:type="spellEnd"/>
      <w:r>
        <w:t>: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>```python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Client.deploy_chatbot</w:t>
      </w:r>
      <w:proofErr w:type="spellEnd"/>
      <w:r>
        <w:t>(</w:t>
      </w:r>
      <w:proofErr w:type="spellStart"/>
      <w:r>
        <w:t>chatbot_id</w:t>
      </w:r>
      <w:proofErr w:type="spellEnd"/>
      <w:r>
        <w:t>)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>```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BA1AF4">
      <w:pPr>
        <w:pStyle w:val="ListNumber"/>
        <w:numPr>
          <w:ilvl w:val="0"/>
          <w:numId w:val="42"/>
        </w:numPr>
      </w:pPr>
      <w:r>
        <w:t>Check the deployment status: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>```python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Deployment_status</w:t>
      </w:r>
      <w:proofErr w:type="spellEnd"/>
      <w:r>
        <w:t xml:space="preserve"> = </w:t>
      </w:r>
      <w:proofErr w:type="spellStart"/>
      <w:r>
        <w:t>client.get_chatbot_deployment_status</w:t>
      </w:r>
      <w:proofErr w:type="spellEnd"/>
      <w:r>
        <w:t>(</w:t>
      </w:r>
      <w:proofErr w:type="spellStart"/>
      <w:r>
        <w:t>chatbot_id</w:t>
      </w:r>
      <w:proofErr w:type="spellEnd"/>
      <w:r>
        <w:t>)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>```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Once the deployment is complete, the </w:t>
      </w:r>
      <w:proofErr w:type="spellStart"/>
      <w:r>
        <w:t>chatbot</w:t>
      </w:r>
      <w:proofErr w:type="spellEnd"/>
      <w:r>
        <w:t xml:space="preserve"> will be accessible to users through the </w:t>
      </w:r>
      <w:proofErr w:type="spellStart"/>
      <w:r>
        <w:t>chatbot’s</w:t>
      </w:r>
      <w:proofErr w:type="spellEnd"/>
      <w:r>
        <w:t xml:space="preserve"> deployment URL.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Here is a complete Python code example for deploying a </w:t>
      </w:r>
      <w:proofErr w:type="spellStart"/>
      <w:r>
        <w:t>chatbot</w:t>
      </w:r>
      <w:proofErr w:type="spellEnd"/>
      <w:r>
        <w:t xml:space="preserve"> using IBM Cloud Watson Assistant: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>```python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Import </w:t>
      </w:r>
      <w:proofErr w:type="spellStart"/>
      <w:r>
        <w:t>watson_assistant</w:t>
      </w:r>
      <w:proofErr w:type="spellEnd"/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Client = </w:t>
      </w:r>
      <w:proofErr w:type="spellStart"/>
      <w:r>
        <w:t>watson_assistant.Client</w:t>
      </w:r>
      <w:proofErr w:type="spellEnd"/>
      <w:r>
        <w:t>(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    Version=’2021-08-05’,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    </w:t>
      </w:r>
      <w:proofErr w:type="spellStart"/>
      <w:r>
        <w:t>Auth_type</w:t>
      </w:r>
      <w:proofErr w:type="spellEnd"/>
      <w:r>
        <w:t>=’</w:t>
      </w:r>
      <w:proofErr w:type="spellStart"/>
      <w:r>
        <w:t>iam</w:t>
      </w:r>
      <w:proofErr w:type="spellEnd"/>
      <w:r>
        <w:t>’,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    </w:t>
      </w:r>
      <w:proofErr w:type="spellStart"/>
      <w:r>
        <w:t>Iam_apikey</w:t>
      </w:r>
      <w:proofErr w:type="spellEnd"/>
      <w:r>
        <w:t>=’YOUR_API_KEY’,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    </w:t>
      </w:r>
      <w:proofErr w:type="spellStart"/>
      <w:r>
        <w:t>url</w:t>
      </w:r>
      <w:proofErr w:type="spellEnd"/>
      <w:r>
        <w:t>=’YOUR_SERVICE_URL’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>)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Chatbot_id</w:t>
      </w:r>
      <w:proofErr w:type="spellEnd"/>
      <w:r>
        <w:t xml:space="preserve"> = ‘YOUR_CHATBOT_ID’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Client.deploy_chatbot</w:t>
      </w:r>
      <w:proofErr w:type="spellEnd"/>
      <w:r>
        <w:t>(</w:t>
      </w:r>
      <w:proofErr w:type="spellStart"/>
      <w:r>
        <w:t>chatbot_id</w:t>
      </w:r>
      <w:proofErr w:type="spellEnd"/>
      <w:r>
        <w:t>)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Deployment_status</w:t>
      </w:r>
      <w:proofErr w:type="spellEnd"/>
      <w:r>
        <w:t xml:space="preserve"> = </w:t>
      </w:r>
      <w:proofErr w:type="spellStart"/>
      <w:r>
        <w:t>client.get_chatbot_deployment_status</w:t>
      </w:r>
      <w:proofErr w:type="spellEnd"/>
      <w:r>
        <w:t>(</w:t>
      </w:r>
      <w:proofErr w:type="spellStart"/>
      <w:r>
        <w:t>chatbot_id</w:t>
      </w:r>
      <w:proofErr w:type="spellEnd"/>
      <w:r>
        <w:t>)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If </w:t>
      </w:r>
      <w:proofErr w:type="spellStart"/>
      <w:r>
        <w:t>deployment_status</w:t>
      </w:r>
      <w:proofErr w:type="spellEnd"/>
      <w:r>
        <w:t xml:space="preserve"> == ‘deployed’: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    Print(‘</w:t>
      </w:r>
      <w:proofErr w:type="spellStart"/>
      <w:r>
        <w:t>Chatbot</w:t>
      </w:r>
      <w:proofErr w:type="spellEnd"/>
      <w:r>
        <w:t xml:space="preserve"> deployed successfully!’)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>Else: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    Print(‘</w:t>
      </w:r>
      <w:proofErr w:type="spellStart"/>
      <w:r>
        <w:t>Chatbot</w:t>
      </w:r>
      <w:proofErr w:type="spellEnd"/>
      <w:r>
        <w:t xml:space="preserve"> deployment failed.’)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>```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To use this code, you will need to replace the `YOUR_API_KEY` and `YOUR_SERVICE_URL` placeholders with your IBM Cloud Watson Assistant API key and service URL. You will also need to replace the `YOUR_CHATBOT_ID` placeholder with the ID of the </w:t>
      </w:r>
      <w:proofErr w:type="spellStart"/>
      <w:r>
        <w:t>chatbot</w:t>
      </w:r>
      <w:proofErr w:type="spellEnd"/>
      <w:r>
        <w:t xml:space="preserve"> that you want to deploy.</w:t>
      </w: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</w:p>
    <w:p w:rsidR="00BA1AF4" w:rsidRDefault="00BA1AF4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Once you have replaced the placeholders, you can run the code to deploy your </w:t>
      </w:r>
      <w:proofErr w:type="spellStart"/>
      <w:r>
        <w:t>chatbot</w:t>
      </w:r>
      <w:proofErr w:type="spellEnd"/>
      <w:r>
        <w:t>. If the deployment is successful, the code will print the message “</w:t>
      </w:r>
      <w:proofErr w:type="spellStart"/>
      <w:r>
        <w:t>Chatbot</w:t>
      </w:r>
      <w:proofErr w:type="spellEnd"/>
      <w:r>
        <w:t xml:space="preserve"> deployed successfully!”. Otherwise, the code will print the message “</w:t>
      </w:r>
      <w:proofErr w:type="spellStart"/>
      <w:r>
        <w:t>Chatbot</w:t>
      </w:r>
      <w:proofErr w:type="spellEnd"/>
      <w:r>
        <w:t xml:space="preserve"> deployment failed.”.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Import </w:t>
      </w:r>
      <w:proofErr w:type="spellStart"/>
      <w:r>
        <w:t>docx</w:t>
      </w:r>
      <w:proofErr w:type="spellEnd"/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Document = </w:t>
      </w:r>
      <w:proofErr w:type="spellStart"/>
      <w:r>
        <w:t>docx.Document</w:t>
      </w:r>
      <w:proofErr w:type="spellEnd"/>
      <w:r>
        <w:t>()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r>
        <w:t># Add a title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Document.add_heading</w:t>
      </w:r>
      <w:proofErr w:type="spellEnd"/>
      <w:r>
        <w:t>(‘</w:t>
      </w:r>
      <w:proofErr w:type="spellStart"/>
      <w:r>
        <w:t>Chatbot</w:t>
      </w:r>
      <w:proofErr w:type="spellEnd"/>
      <w:r>
        <w:t xml:space="preserve"> Deployment with IBM Cloud Watson Assistant’, level=1)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r>
        <w:t># Add a paragraph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Document.add_paragraph</w:t>
      </w:r>
      <w:proofErr w:type="spellEnd"/>
      <w:r>
        <w:t xml:space="preserve">(‘This presentation describes the deployment of a </w:t>
      </w:r>
      <w:proofErr w:type="spellStart"/>
      <w:r>
        <w:t>chatbot</w:t>
      </w:r>
      <w:proofErr w:type="spellEnd"/>
      <w:r>
        <w:t xml:space="preserve"> using IBM Cloud Watson Assistant.’)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r>
        <w:t># Add a picture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Document.add_picture</w:t>
      </w:r>
      <w:proofErr w:type="spellEnd"/>
      <w:r>
        <w:t>(‘</w:t>
      </w:r>
      <w:proofErr w:type="spellStart"/>
      <w:r>
        <w:t>chatbot.png</w:t>
      </w:r>
      <w:proofErr w:type="spellEnd"/>
      <w:r>
        <w:t>’)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r>
        <w:t># Add a table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r>
        <w:t xml:space="preserve">Table = </w:t>
      </w:r>
      <w:proofErr w:type="spellStart"/>
      <w:r>
        <w:t>document.add_table</w:t>
      </w:r>
      <w:proofErr w:type="spellEnd"/>
      <w:r>
        <w:t>(rows=1, cols=3)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lastRenderedPageBreak/>
        <w:t>Table.cell</w:t>
      </w:r>
      <w:proofErr w:type="spellEnd"/>
      <w:r>
        <w:t>(0, 0).text = ‘Step’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Table.cell</w:t>
      </w:r>
      <w:proofErr w:type="spellEnd"/>
      <w:r>
        <w:t>(0, 1).text = ‘Action’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Table.cell</w:t>
      </w:r>
      <w:proofErr w:type="spellEnd"/>
      <w:r>
        <w:t>(0, 2).text = ‘Notes’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r>
        <w:t># Add rows to the table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Table.add_row</w:t>
      </w:r>
      <w:proofErr w:type="spellEnd"/>
      <w:r>
        <w:t xml:space="preserve">([‘1’, ‘Install the IBM Cloud Watson Assistant Python SDK’, ‘pip install </w:t>
      </w:r>
      <w:proofErr w:type="spellStart"/>
      <w:r>
        <w:t>watson</w:t>
      </w:r>
      <w:proofErr w:type="spellEnd"/>
      <w:r>
        <w:t>-assistant’])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Table.add_row</w:t>
      </w:r>
      <w:proofErr w:type="spellEnd"/>
      <w:r>
        <w:t xml:space="preserve">([‘2’, ‘Import the Watson Assistant SDK’, ‘import </w:t>
      </w:r>
      <w:proofErr w:type="spellStart"/>
      <w:r>
        <w:t>watson_assistant</w:t>
      </w:r>
      <w:proofErr w:type="spellEnd"/>
      <w:r>
        <w:t>’])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Table.add_row</w:t>
      </w:r>
      <w:proofErr w:type="spellEnd"/>
      <w:r>
        <w:t xml:space="preserve">([‘3’, ‘Create a Watson Assistant client’, ‘client = </w:t>
      </w:r>
      <w:proofErr w:type="spellStart"/>
      <w:r>
        <w:t>watson_assistant.Client</w:t>
      </w:r>
      <w:proofErr w:type="spellEnd"/>
      <w:r>
        <w:t xml:space="preserve">(version=\’2021-08-05\’, </w:t>
      </w:r>
      <w:proofErr w:type="spellStart"/>
      <w:r>
        <w:t>auth_type</w:t>
      </w:r>
      <w:proofErr w:type="spellEnd"/>
      <w:r>
        <w:t>=\’</w:t>
      </w:r>
      <w:proofErr w:type="spellStart"/>
      <w:r>
        <w:t>iam</w:t>
      </w:r>
      <w:proofErr w:type="spellEnd"/>
      <w:r>
        <w:t xml:space="preserve">\’, </w:t>
      </w:r>
      <w:proofErr w:type="spellStart"/>
      <w:r>
        <w:t>iam_apikey</w:t>
      </w:r>
      <w:proofErr w:type="spellEnd"/>
      <w:r>
        <w:t xml:space="preserve">=\’YOUR_API_KEY\’, </w:t>
      </w:r>
      <w:proofErr w:type="spellStart"/>
      <w:r>
        <w:t>url</w:t>
      </w:r>
      <w:proofErr w:type="spellEnd"/>
      <w:r>
        <w:t>=\’YOUR_SERVICE_URL\’)’])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Table.add_row</w:t>
      </w:r>
      <w:proofErr w:type="spellEnd"/>
      <w:r>
        <w:t xml:space="preserve">([‘4’, ‘Get the </w:t>
      </w:r>
      <w:proofErr w:type="spellStart"/>
      <w:r>
        <w:t>chatbot</w:t>
      </w:r>
      <w:proofErr w:type="spellEnd"/>
      <w:r>
        <w:t xml:space="preserve"> ID’, ‘</w:t>
      </w:r>
      <w:proofErr w:type="spellStart"/>
      <w:r>
        <w:t>chatbot_id</w:t>
      </w:r>
      <w:proofErr w:type="spellEnd"/>
      <w:r>
        <w:t xml:space="preserve"> = \’YOUR_CHATBOT_ID\’’])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Table.add_row</w:t>
      </w:r>
      <w:proofErr w:type="spellEnd"/>
      <w:r>
        <w:t xml:space="preserve">([‘5’, ‘Deploy the </w:t>
      </w:r>
      <w:proofErr w:type="spellStart"/>
      <w:r>
        <w:t>chatbot</w:t>
      </w:r>
      <w:proofErr w:type="spellEnd"/>
      <w:r>
        <w:t>’, ‘</w:t>
      </w:r>
      <w:proofErr w:type="spellStart"/>
      <w:r>
        <w:t>client.deploy_chatbot</w:t>
      </w:r>
      <w:proofErr w:type="spellEnd"/>
      <w:r>
        <w:t>(</w:t>
      </w:r>
      <w:proofErr w:type="spellStart"/>
      <w:r>
        <w:t>chatbot_id</w:t>
      </w:r>
      <w:proofErr w:type="spellEnd"/>
      <w:r>
        <w:t>)’])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Table.add_row</w:t>
      </w:r>
      <w:proofErr w:type="spellEnd"/>
      <w:r>
        <w:t>([‘6’, ‘Check the deployment status’, ‘</w:t>
      </w:r>
      <w:proofErr w:type="spellStart"/>
      <w:r>
        <w:t>deployment_status</w:t>
      </w:r>
      <w:proofErr w:type="spellEnd"/>
      <w:r>
        <w:t xml:space="preserve"> = </w:t>
      </w:r>
      <w:proofErr w:type="spellStart"/>
      <w:r>
        <w:t>client.get_chatbot_deployment_status</w:t>
      </w:r>
      <w:proofErr w:type="spellEnd"/>
      <w:r>
        <w:t>(</w:t>
      </w:r>
      <w:proofErr w:type="spellStart"/>
      <w:r>
        <w:t>chatbot_id</w:t>
      </w:r>
      <w:proofErr w:type="spellEnd"/>
      <w:r>
        <w:t>)’])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r>
        <w:t># Save the document</w:t>
      </w:r>
    </w:p>
    <w:p w:rsidR="00F2393D" w:rsidRDefault="00F2393D" w:rsidP="00C7356B">
      <w:pPr>
        <w:pStyle w:val="ListNumber"/>
        <w:numPr>
          <w:ilvl w:val="0"/>
          <w:numId w:val="0"/>
        </w:numPr>
        <w:ind w:left="1440" w:hanging="360"/>
      </w:pPr>
      <w:proofErr w:type="spellStart"/>
      <w:r>
        <w:t>Document.save</w:t>
      </w:r>
      <w:proofErr w:type="spellEnd"/>
      <w:r>
        <w:t>(‘</w:t>
      </w:r>
      <w:proofErr w:type="spellStart"/>
      <w:r>
        <w:t>chatbot_deployment.docx</w:t>
      </w:r>
      <w:proofErr w:type="spellEnd"/>
      <w:r>
        <w:t>’)</w:t>
      </w:r>
    </w:p>
    <w:p w:rsidR="00F2393D" w:rsidRPr="009B2000" w:rsidRDefault="00F2393D" w:rsidP="00C7356B">
      <w:pPr>
        <w:pStyle w:val="ListNumber"/>
        <w:numPr>
          <w:ilvl w:val="0"/>
          <w:numId w:val="0"/>
        </w:numPr>
        <w:ind w:left="1440" w:hanging="360"/>
      </w:pPr>
    </w:p>
    <w:p w:rsidR="00746081" w:rsidRDefault="00A94882" w:rsidP="00095F46">
      <w:pPr>
        <w:pStyle w:val="Heading1"/>
        <w:ind w:left="0"/>
      </w:pPr>
      <w:r>
        <w:t>Presentation</w:t>
      </w:r>
    </w:p>
    <w:p w:rsidR="00746081" w:rsidRDefault="00746081"/>
    <w:p w:rsidR="00746081" w:rsidRDefault="00746081">
      <w:r>
        <w:t>**Presentation:**</w:t>
      </w:r>
    </w:p>
    <w:p w:rsidR="00746081" w:rsidRDefault="00746081"/>
    <w:p w:rsidR="00746081" w:rsidRDefault="00746081">
      <w:r>
        <w:t xml:space="preserve">**Slide 1:** Title slide: </w:t>
      </w:r>
      <w:proofErr w:type="spellStart"/>
      <w:r>
        <w:t>Chatbot</w:t>
      </w:r>
      <w:proofErr w:type="spellEnd"/>
      <w:r>
        <w:t xml:space="preserve"> Deployment with IBM Cloud Watson Assistant</w:t>
      </w:r>
    </w:p>
    <w:p w:rsidR="00746081" w:rsidRDefault="00746081"/>
    <w:p w:rsidR="00746081" w:rsidRDefault="00746081">
      <w:r>
        <w:t>**Slide 2:** Introduction slide:</w:t>
      </w:r>
    </w:p>
    <w:p w:rsidR="00746081" w:rsidRDefault="00746081"/>
    <w:p w:rsidR="00746081" w:rsidRDefault="00746081">
      <w:r>
        <w:t xml:space="preserve">This presentation describes the deployment of a </w:t>
      </w:r>
      <w:proofErr w:type="spellStart"/>
      <w:r>
        <w:t>chatbot</w:t>
      </w:r>
      <w:proofErr w:type="spellEnd"/>
      <w:r>
        <w:t xml:space="preserve"> using IBM Cloud Watson Assistant.</w:t>
      </w:r>
    </w:p>
    <w:p w:rsidR="00746081" w:rsidRDefault="00746081"/>
    <w:p w:rsidR="00746081" w:rsidRDefault="00746081">
      <w:r>
        <w:t xml:space="preserve">**Slide 3:** Steps to deploy a </w:t>
      </w:r>
      <w:proofErr w:type="spellStart"/>
      <w:r>
        <w:t>chatbot</w:t>
      </w:r>
      <w:proofErr w:type="spellEnd"/>
      <w:r>
        <w:t xml:space="preserve"> using IBM Cloud Watson Assistant:</w:t>
      </w:r>
    </w:p>
    <w:p w:rsidR="00746081" w:rsidRDefault="00746081"/>
    <w:p w:rsidR="00746081" w:rsidRDefault="00746081">
      <w:r>
        <w:t>1. Install the IBM Cloud Watson Assistant Python SDK</w:t>
      </w:r>
    </w:p>
    <w:p w:rsidR="00746081" w:rsidRDefault="00746081">
      <w:r>
        <w:lastRenderedPageBreak/>
        <w:t>2. Import the Watson Assistant SDK</w:t>
      </w:r>
    </w:p>
    <w:p w:rsidR="00746081" w:rsidRDefault="00746081">
      <w:r>
        <w:t>3. Create a Watson Assistant client</w:t>
      </w:r>
    </w:p>
    <w:p w:rsidR="00746081" w:rsidRDefault="00746081">
      <w:r>
        <w:t xml:space="preserve">4. Get the </w:t>
      </w:r>
      <w:proofErr w:type="spellStart"/>
      <w:r>
        <w:t>chatbot</w:t>
      </w:r>
      <w:proofErr w:type="spellEnd"/>
      <w:r>
        <w:t xml:space="preserve"> ID</w:t>
      </w:r>
    </w:p>
    <w:p w:rsidR="00746081" w:rsidRDefault="00746081">
      <w:r>
        <w:t xml:space="preserve">5. Deploy the </w:t>
      </w:r>
      <w:proofErr w:type="spellStart"/>
      <w:r>
        <w:t>chatbot</w:t>
      </w:r>
      <w:proofErr w:type="spellEnd"/>
    </w:p>
    <w:p w:rsidR="00746081" w:rsidRDefault="00746081">
      <w:r>
        <w:t>6. Check the deployment status</w:t>
      </w:r>
    </w:p>
    <w:p w:rsidR="00746081" w:rsidRDefault="00746081"/>
    <w:p w:rsidR="00746081" w:rsidRDefault="00746081">
      <w:r>
        <w:t xml:space="preserve">**Slide 4:** Table of steps to deploy a </w:t>
      </w:r>
      <w:proofErr w:type="spellStart"/>
      <w:r>
        <w:t>chatbot</w:t>
      </w:r>
      <w:proofErr w:type="spellEnd"/>
      <w:r>
        <w:t xml:space="preserve"> using IBM Cloud Watson Assistant</w:t>
      </w:r>
    </w:p>
    <w:p w:rsidR="00746081" w:rsidRDefault="00746081"/>
    <w:p w:rsidR="00746081" w:rsidRDefault="00746081">
      <w:r>
        <w:t>**Slide 5:** Conclusion slide:</w:t>
      </w:r>
    </w:p>
    <w:p w:rsidR="00746081" w:rsidRDefault="00746081"/>
    <w:p w:rsidR="00746081" w:rsidRDefault="00746081">
      <w:r>
        <w:t xml:space="preserve">This presentation has demonstrated how to deploy a </w:t>
      </w:r>
      <w:proofErr w:type="spellStart"/>
      <w:r>
        <w:t>chatbot</w:t>
      </w:r>
      <w:proofErr w:type="spellEnd"/>
      <w:r>
        <w:t xml:space="preserve"> using IBM Cloud Watson Assistant with Python.</w:t>
      </w:r>
    </w:p>
    <w:p w:rsidR="00746081" w:rsidRDefault="00746081"/>
    <w:p w:rsidR="00746081" w:rsidRDefault="00746081">
      <w:r>
        <w:t>**Notes:**</w:t>
      </w:r>
    </w:p>
    <w:p w:rsidR="00746081" w:rsidRDefault="00746081"/>
    <w:p w:rsidR="00746081" w:rsidRDefault="00746081">
      <w:r>
        <w:t>* The Python code above is just an example. You may need to modify the code to fit your specific needs.</w:t>
      </w:r>
    </w:p>
    <w:p w:rsidR="00746081" w:rsidRDefault="00746081">
      <w:r>
        <w:t>* The presentation above is just a basic outline. You can add more slides with more details about each step of the deployment process.</w:t>
      </w:r>
    </w:p>
    <w:p w:rsidR="00746081" w:rsidRDefault="00746081">
      <w:r>
        <w:t>* You can also add images, tables, and other visual elements to your presentation to make it more engaging.</w:t>
      </w:r>
    </w:p>
    <w:p w:rsidR="00164421" w:rsidRDefault="008E3CF9">
      <w:pPr>
        <w:pStyle w:val="Heading1"/>
      </w:pPr>
      <w:r>
        <w:t xml:space="preserve">Conclusion </w:t>
      </w:r>
    </w:p>
    <w:p w:rsidR="008E3CF9" w:rsidRDefault="008E3CF9">
      <w:pPr>
        <w:pStyle w:val="TitleChar"/>
        <w:spacing w:after="360" w:line="360" w:lineRule="atLeast"/>
        <w:divId w:val="1053624648"/>
        <w:rPr>
          <w:rFonts w:cs="Arial"/>
          <w:color w:val="1F1F1F"/>
          <w:sz w:val="24"/>
          <w:szCs w:val="24"/>
        </w:rPr>
      </w:pPr>
      <w:r>
        <w:rPr>
          <w:rFonts w:cs="Arial"/>
          <w:color w:val="1F1F1F"/>
        </w:rPr>
        <w:t>Here is a more professional version of the DOCX file for the project submission, based on the image you sent:</w:t>
      </w:r>
    </w:p>
    <w:p w:rsidR="008E3CF9" w:rsidRDefault="008E3CF9">
      <w:pPr>
        <w:pStyle w:val="TitleChar"/>
        <w:spacing w:after="0" w:line="360" w:lineRule="atLeast"/>
        <w:divId w:val="1053624648"/>
        <w:rPr>
          <w:rFonts w:cs="Arial"/>
          <w:color w:val="1F1F1F"/>
        </w:rPr>
      </w:pPr>
      <w:r>
        <w:rPr>
          <w:rStyle w:val="Subtitle"/>
          <w:rFonts w:cs="Arial"/>
          <w:b/>
          <w:bCs/>
          <w:color w:val="1F1F1F"/>
          <w:bdr w:val="none" w:sz="0" w:space="0" w:color="auto" w:frame="1"/>
        </w:rPr>
        <w:t>Title Page</w:t>
      </w:r>
    </w:p>
    <w:p w:rsidR="008E3CF9" w:rsidRDefault="008E3CF9">
      <w:pPr>
        <w:pStyle w:val="TitleChar"/>
        <w:spacing w:after="0" w:line="360" w:lineRule="atLeast"/>
        <w:divId w:val="1053624648"/>
        <w:rPr>
          <w:rFonts w:cs="Arial"/>
          <w:color w:val="1F1F1F"/>
        </w:rPr>
      </w:pPr>
      <w:proofErr w:type="spellStart"/>
      <w:r>
        <w:rPr>
          <w:rStyle w:val="Subtitle"/>
          <w:rFonts w:cs="Arial"/>
          <w:b/>
          <w:bCs/>
          <w:color w:val="1F1F1F"/>
          <w:bdr w:val="none" w:sz="0" w:space="0" w:color="auto" w:frame="1"/>
        </w:rPr>
        <w:t>Chatbot</w:t>
      </w:r>
      <w:proofErr w:type="spellEnd"/>
      <w:r>
        <w:rPr>
          <w:rStyle w:val="Subtitle"/>
          <w:rFonts w:cs="Arial"/>
          <w:b/>
          <w:bCs/>
          <w:color w:val="1F1F1F"/>
          <w:bdr w:val="none" w:sz="0" w:space="0" w:color="auto" w:frame="1"/>
        </w:rPr>
        <w:t xml:space="preserve"> Deployment with IBM Cloud Watson Assistant</w:t>
      </w:r>
    </w:p>
    <w:p w:rsidR="008E3CF9" w:rsidRDefault="008E3CF9">
      <w:pPr>
        <w:pStyle w:val="TitleChar"/>
        <w:spacing w:after="0" w:line="360" w:lineRule="atLeast"/>
        <w:divId w:val="1053624648"/>
        <w:rPr>
          <w:rFonts w:cs="Arial"/>
          <w:color w:val="1F1F1F"/>
        </w:rPr>
      </w:pPr>
      <w:r>
        <w:rPr>
          <w:rStyle w:val="Subtitle"/>
          <w:rFonts w:cs="Arial"/>
          <w:b/>
          <w:bCs/>
          <w:color w:val="1F1F1F"/>
          <w:bdr w:val="none" w:sz="0" w:space="0" w:color="auto" w:frame="1"/>
        </w:rPr>
        <w:t>Submitted by:</w:t>
      </w:r>
      <w:r>
        <w:rPr>
          <w:rFonts w:cs="Arial"/>
          <w:color w:val="1F1F1F"/>
        </w:rPr>
        <w:t xml:space="preserve"> [Your Name]</w:t>
      </w:r>
    </w:p>
    <w:p w:rsidR="008E3CF9" w:rsidRDefault="008E3CF9" w:rsidP="008E3CF9">
      <w:pPr>
        <w:pStyle w:val="TitleChar"/>
        <w:spacing w:after="0" w:line="360" w:lineRule="atLeast"/>
        <w:ind w:left="0"/>
        <w:divId w:val="1053624648"/>
        <w:rPr>
          <w:rFonts w:cs="Arial"/>
          <w:color w:val="1F1F1F"/>
        </w:rPr>
      </w:pPr>
    </w:p>
    <w:p w:rsidR="008E3CF9" w:rsidRDefault="008E3CF9">
      <w:pPr>
        <w:pStyle w:val="TitleChar"/>
        <w:spacing w:after="0" w:line="360" w:lineRule="atLeast"/>
        <w:divId w:val="1053624648"/>
        <w:rPr>
          <w:rFonts w:cs="Arial"/>
          <w:color w:val="1F1F1F"/>
        </w:rPr>
      </w:pPr>
      <w:r>
        <w:rPr>
          <w:rStyle w:val="Subtitle"/>
          <w:rFonts w:cs="Arial"/>
          <w:b/>
          <w:bCs/>
          <w:color w:val="1F1F1F"/>
          <w:bdr w:val="none" w:sz="0" w:space="0" w:color="auto" w:frame="1"/>
        </w:rPr>
        <w:t>Abstract</w:t>
      </w:r>
    </w:p>
    <w:p w:rsidR="008E3CF9" w:rsidRDefault="008E3CF9">
      <w:pPr>
        <w:pStyle w:val="TitleChar"/>
        <w:spacing w:before="360" w:after="360" w:line="360" w:lineRule="atLeast"/>
        <w:divId w:val="1053624648"/>
        <w:rPr>
          <w:rFonts w:cs="Arial"/>
          <w:color w:val="1F1F1F"/>
        </w:rPr>
      </w:pPr>
      <w:r>
        <w:rPr>
          <w:rFonts w:cs="Arial"/>
          <w:color w:val="1F1F1F"/>
        </w:rPr>
        <w:lastRenderedPageBreak/>
        <w:t xml:space="preserve">This project describes the development and deployment of a </w:t>
      </w:r>
      <w:proofErr w:type="spellStart"/>
      <w:r>
        <w:rPr>
          <w:rFonts w:cs="Arial"/>
          <w:color w:val="1F1F1F"/>
        </w:rPr>
        <w:t>chatbot</w:t>
      </w:r>
      <w:proofErr w:type="spellEnd"/>
      <w:r>
        <w:rPr>
          <w:rFonts w:cs="Arial"/>
          <w:color w:val="1F1F1F"/>
        </w:rPr>
        <w:t xml:space="preserve"> using IBM Cloud Watson Assistant. The </w:t>
      </w:r>
      <w:proofErr w:type="spellStart"/>
      <w:r>
        <w:rPr>
          <w:rFonts w:cs="Arial"/>
          <w:color w:val="1F1F1F"/>
        </w:rPr>
        <w:t>chatbot</w:t>
      </w:r>
      <w:proofErr w:type="spellEnd"/>
      <w:r>
        <w:rPr>
          <w:rFonts w:cs="Arial"/>
          <w:color w:val="1F1F1F"/>
        </w:rPr>
        <w:t xml:space="preserve"> is designed to answer user questions about IBM Cloud Watson Assistant and help them to get started with developing their own </w:t>
      </w:r>
      <w:proofErr w:type="spellStart"/>
      <w:r>
        <w:rPr>
          <w:rFonts w:cs="Arial"/>
          <w:color w:val="1F1F1F"/>
        </w:rPr>
        <w:t>chatbots</w:t>
      </w:r>
      <w:proofErr w:type="spellEnd"/>
      <w:r>
        <w:rPr>
          <w:rFonts w:cs="Arial"/>
          <w:color w:val="1F1F1F"/>
        </w:rPr>
        <w:t>.</w:t>
      </w:r>
    </w:p>
    <w:p w:rsidR="008E3CF9" w:rsidRDefault="008E3CF9">
      <w:pPr>
        <w:pStyle w:val="TitleChar"/>
        <w:spacing w:before="360" w:after="360" w:line="360" w:lineRule="atLeast"/>
        <w:divId w:val="1053624648"/>
        <w:rPr>
          <w:rFonts w:cs="Arial"/>
          <w:color w:val="1F1F1F"/>
        </w:rPr>
      </w:pPr>
      <w:r>
        <w:rPr>
          <w:rFonts w:cs="Arial"/>
          <w:color w:val="1F1F1F"/>
        </w:rPr>
        <w:t xml:space="preserve">The </w:t>
      </w:r>
      <w:proofErr w:type="spellStart"/>
      <w:r>
        <w:rPr>
          <w:rFonts w:cs="Arial"/>
          <w:color w:val="1F1F1F"/>
        </w:rPr>
        <w:t>chatbot</w:t>
      </w:r>
      <w:proofErr w:type="spellEnd"/>
      <w:r>
        <w:rPr>
          <w:rFonts w:cs="Arial"/>
          <w:color w:val="1F1F1F"/>
        </w:rPr>
        <w:t xml:space="preserve"> was developed using IBM Cloud Watson Assistant's natural language processing (NLP) capabilities. The NLP capabilities allow the </w:t>
      </w:r>
      <w:proofErr w:type="spellStart"/>
      <w:r>
        <w:rPr>
          <w:rFonts w:cs="Arial"/>
          <w:color w:val="1F1F1F"/>
        </w:rPr>
        <w:t>chatbot</w:t>
      </w:r>
      <w:proofErr w:type="spellEnd"/>
      <w:r>
        <w:rPr>
          <w:rFonts w:cs="Arial"/>
          <w:color w:val="1F1F1F"/>
        </w:rPr>
        <w:t xml:space="preserve"> to understand user queries and provide relevant responses.</w:t>
      </w:r>
    </w:p>
    <w:p w:rsidR="008E3CF9" w:rsidRDefault="008E3CF9">
      <w:pPr>
        <w:pStyle w:val="TitleChar"/>
        <w:spacing w:before="360" w:after="360" w:line="360" w:lineRule="atLeast"/>
        <w:divId w:val="1053624648"/>
        <w:rPr>
          <w:rFonts w:cs="Arial"/>
          <w:color w:val="1F1F1F"/>
        </w:rPr>
      </w:pPr>
      <w:r>
        <w:rPr>
          <w:rFonts w:cs="Arial"/>
          <w:color w:val="1F1F1F"/>
        </w:rPr>
        <w:t xml:space="preserve">The </w:t>
      </w:r>
      <w:proofErr w:type="spellStart"/>
      <w:r>
        <w:rPr>
          <w:rFonts w:cs="Arial"/>
          <w:color w:val="1F1F1F"/>
        </w:rPr>
        <w:t>chatbot</w:t>
      </w:r>
      <w:proofErr w:type="spellEnd"/>
      <w:r>
        <w:rPr>
          <w:rFonts w:cs="Arial"/>
          <w:color w:val="1F1F1F"/>
        </w:rPr>
        <w:t xml:space="preserve"> was deployed to the IBM Cloud Watson Assistant service. Once deployed, the </w:t>
      </w:r>
      <w:proofErr w:type="spellStart"/>
      <w:r>
        <w:rPr>
          <w:rFonts w:cs="Arial"/>
          <w:color w:val="1F1F1F"/>
        </w:rPr>
        <w:t>chatbot</w:t>
      </w:r>
      <w:proofErr w:type="spellEnd"/>
      <w:r>
        <w:rPr>
          <w:rFonts w:cs="Arial"/>
          <w:color w:val="1F1F1F"/>
        </w:rPr>
        <w:t xml:space="preserve"> can be accessed by users through a variety of channels, such as a web browser, mobile app, or messaging platform.</w:t>
      </w:r>
    </w:p>
    <w:p w:rsidR="008E3CF9" w:rsidRDefault="008E3CF9">
      <w:pPr>
        <w:pStyle w:val="Heading2"/>
        <w:spacing w:before="60" w:after="60" w:line="360" w:lineRule="atLeast"/>
        <w:divId w:val="1053624648"/>
        <w:rPr>
          <w:rFonts w:eastAsia="Times New Roman" w:cs="Arial"/>
          <w:b w:val="0"/>
          <w:color w:val="1F1F1F"/>
          <w:sz w:val="24"/>
          <w:szCs w:val="24"/>
        </w:rPr>
      </w:pPr>
      <w:r>
        <w:rPr>
          <w:rFonts w:eastAsia="Times New Roman" w:cs="Arial"/>
          <w:b w:val="0"/>
          <w:bCs/>
          <w:color w:val="1F1F1F"/>
          <w:sz w:val="24"/>
          <w:szCs w:val="24"/>
        </w:rPr>
        <w:t>Introduction</w:t>
      </w:r>
    </w:p>
    <w:p w:rsidR="008E3CF9" w:rsidRDefault="008E3CF9">
      <w:pPr>
        <w:pStyle w:val="TitleChar"/>
        <w:spacing w:before="360" w:after="360" w:line="360" w:lineRule="atLeast"/>
        <w:divId w:val="1053624648"/>
        <w:rPr>
          <w:rFonts w:eastAsiaTheme="minorEastAsia" w:cs="Arial"/>
          <w:color w:val="1F1F1F"/>
          <w:sz w:val="24"/>
          <w:szCs w:val="24"/>
        </w:rPr>
      </w:pPr>
      <w:proofErr w:type="spellStart"/>
      <w:r>
        <w:rPr>
          <w:rFonts w:cs="Arial"/>
          <w:color w:val="1F1F1F"/>
        </w:rPr>
        <w:t>Chatbots</w:t>
      </w:r>
      <w:proofErr w:type="spellEnd"/>
      <w:r>
        <w:rPr>
          <w:rFonts w:cs="Arial"/>
          <w:color w:val="1F1F1F"/>
        </w:rPr>
        <w:t xml:space="preserve"> are computer programs that are designed to simulate conversation with humans. </w:t>
      </w:r>
      <w:proofErr w:type="spellStart"/>
      <w:r>
        <w:rPr>
          <w:rFonts w:cs="Arial"/>
          <w:color w:val="1F1F1F"/>
        </w:rPr>
        <w:t>Chatbots</w:t>
      </w:r>
      <w:proofErr w:type="spellEnd"/>
      <w:r>
        <w:rPr>
          <w:rFonts w:cs="Arial"/>
          <w:color w:val="1F1F1F"/>
        </w:rPr>
        <w:t xml:space="preserve"> are becoming increasingly popular in a variety of industries, including customer service, sales, and marketing.</w:t>
      </w:r>
    </w:p>
    <w:p w:rsidR="008E3CF9" w:rsidRDefault="008E3CF9">
      <w:pPr>
        <w:pStyle w:val="TitleChar"/>
        <w:spacing w:before="360" w:after="360" w:line="360" w:lineRule="atLeast"/>
        <w:divId w:val="1053624648"/>
        <w:rPr>
          <w:rFonts w:cs="Arial"/>
          <w:color w:val="1F1F1F"/>
        </w:rPr>
      </w:pPr>
      <w:r>
        <w:rPr>
          <w:rFonts w:cs="Arial"/>
          <w:color w:val="1F1F1F"/>
        </w:rPr>
        <w:t xml:space="preserve">IBM Cloud Watson Assistant is a cloud-based platform that allows developers to create and deploy </w:t>
      </w:r>
      <w:proofErr w:type="spellStart"/>
      <w:r>
        <w:rPr>
          <w:rFonts w:cs="Arial"/>
          <w:color w:val="1F1F1F"/>
        </w:rPr>
        <w:t>chatbots</w:t>
      </w:r>
      <w:proofErr w:type="spellEnd"/>
      <w:r>
        <w:rPr>
          <w:rFonts w:cs="Arial"/>
          <w:color w:val="1F1F1F"/>
        </w:rPr>
        <w:t xml:space="preserve">. Watson Assistant provides a variety of features that make it easy to develop and deploy </w:t>
      </w:r>
      <w:proofErr w:type="spellStart"/>
      <w:r>
        <w:rPr>
          <w:rFonts w:cs="Arial"/>
          <w:color w:val="1F1F1F"/>
        </w:rPr>
        <w:t>chatbots</w:t>
      </w:r>
      <w:proofErr w:type="spellEnd"/>
      <w:r>
        <w:rPr>
          <w:rFonts w:cs="Arial"/>
          <w:color w:val="1F1F1F"/>
        </w:rPr>
        <w:t>, including:</w:t>
      </w:r>
    </w:p>
    <w:p w:rsidR="008E3CF9" w:rsidRDefault="008E3CF9">
      <w:pPr>
        <w:numPr>
          <w:ilvl w:val="0"/>
          <w:numId w:val="1"/>
        </w:numPr>
        <w:spacing w:after="150" w:line="360" w:lineRule="atLeast"/>
        <w:divId w:val="1053624648"/>
        <w:rPr>
          <w:rFonts w:eastAsia="Times New Roman" w:cs="Arial"/>
          <w:color w:val="1F1F1F"/>
        </w:rPr>
      </w:pPr>
      <w:r>
        <w:rPr>
          <w:rFonts w:eastAsia="Times New Roman" w:cs="Arial"/>
          <w:color w:val="1F1F1F"/>
        </w:rPr>
        <w:t xml:space="preserve">A natural language processing (NLP) engine that allows </w:t>
      </w:r>
      <w:proofErr w:type="spellStart"/>
      <w:r>
        <w:rPr>
          <w:rFonts w:eastAsia="Times New Roman" w:cs="Arial"/>
          <w:color w:val="1F1F1F"/>
        </w:rPr>
        <w:t>chatbots</w:t>
      </w:r>
      <w:proofErr w:type="spellEnd"/>
      <w:r>
        <w:rPr>
          <w:rFonts w:eastAsia="Times New Roman" w:cs="Arial"/>
          <w:color w:val="1F1F1F"/>
        </w:rPr>
        <w:t xml:space="preserve"> to understand user queries and provide relevant responses.</w:t>
      </w:r>
    </w:p>
    <w:p w:rsidR="008E3CF9" w:rsidRDefault="008E3CF9">
      <w:pPr>
        <w:numPr>
          <w:ilvl w:val="0"/>
          <w:numId w:val="1"/>
        </w:numPr>
        <w:spacing w:after="150" w:line="360" w:lineRule="atLeast"/>
        <w:divId w:val="1053624648"/>
        <w:rPr>
          <w:rFonts w:eastAsia="Times New Roman" w:cs="Arial"/>
          <w:color w:val="1F1F1F"/>
        </w:rPr>
      </w:pPr>
      <w:r>
        <w:rPr>
          <w:rFonts w:eastAsia="Times New Roman" w:cs="Arial"/>
          <w:color w:val="1F1F1F"/>
        </w:rPr>
        <w:t xml:space="preserve">A dialog designer that allows developers to design the conversation flow for their </w:t>
      </w:r>
      <w:proofErr w:type="spellStart"/>
      <w:r>
        <w:rPr>
          <w:rFonts w:eastAsia="Times New Roman" w:cs="Arial"/>
          <w:color w:val="1F1F1F"/>
        </w:rPr>
        <w:t>chatbots</w:t>
      </w:r>
      <w:proofErr w:type="spellEnd"/>
      <w:r>
        <w:rPr>
          <w:rFonts w:eastAsia="Times New Roman" w:cs="Arial"/>
          <w:color w:val="1F1F1F"/>
        </w:rPr>
        <w:t>.</w:t>
      </w:r>
    </w:p>
    <w:p w:rsidR="008E3CF9" w:rsidRDefault="008E3CF9">
      <w:pPr>
        <w:numPr>
          <w:ilvl w:val="0"/>
          <w:numId w:val="1"/>
        </w:numPr>
        <w:spacing w:after="150" w:line="360" w:lineRule="atLeast"/>
        <w:divId w:val="1053624648"/>
        <w:rPr>
          <w:rFonts w:eastAsia="Times New Roman" w:cs="Arial"/>
          <w:color w:val="1F1F1F"/>
        </w:rPr>
      </w:pPr>
      <w:r>
        <w:rPr>
          <w:rFonts w:eastAsia="Times New Roman" w:cs="Arial"/>
          <w:color w:val="1F1F1F"/>
        </w:rPr>
        <w:t>A variety of deployment options, including web browsers, mobile apps, and messaging platforms.</w:t>
      </w:r>
    </w:p>
    <w:p w:rsidR="008E3CF9" w:rsidRDefault="008E3CF9">
      <w:pPr>
        <w:pStyle w:val="Heading2"/>
        <w:spacing w:before="60" w:after="60" w:line="360" w:lineRule="atLeast"/>
        <w:divId w:val="1053624648"/>
        <w:rPr>
          <w:rFonts w:eastAsia="Times New Roman" w:cs="Arial"/>
          <w:b w:val="0"/>
          <w:color w:val="1F1F1F"/>
          <w:sz w:val="24"/>
          <w:szCs w:val="24"/>
        </w:rPr>
      </w:pPr>
      <w:r>
        <w:rPr>
          <w:rFonts w:eastAsia="Times New Roman" w:cs="Arial"/>
          <w:b w:val="0"/>
          <w:bCs/>
          <w:color w:val="1F1F1F"/>
          <w:sz w:val="24"/>
          <w:szCs w:val="24"/>
        </w:rPr>
        <w:t>Project Goals</w:t>
      </w:r>
    </w:p>
    <w:p w:rsidR="008E3CF9" w:rsidRDefault="008E3CF9">
      <w:pPr>
        <w:pStyle w:val="TitleChar"/>
        <w:spacing w:before="360" w:after="360" w:line="360" w:lineRule="atLeast"/>
        <w:divId w:val="1053624648"/>
        <w:rPr>
          <w:rFonts w:eastAsiaTheme="minorEastAsia" w:cs="Arial"/>
          <w:color w:val="1F1F1F"/>
          <w:sz w:val="24"/>
          <w:szCs w:val="24"/>
        </w:rPr>
      </w:pPr>
      <w:r>
        <w:rPr>
          <w:rFonts w:cs="Arial"/>
          <w:color w:val="1F1F1F"/>
        </w:rPr>
        <w:t>The goals of this project are to:</w:t>
      </w:r>
    </w:p>
    <w:p w:rsidR="008E3CF9" w:rsidRDefault="008E3CF9">
      <w:pPr>
        <w:numPr>
          <w:ilvl w:val="0"/>
          <w:numId w:val="2"/>
        </w:numPr>
        <w:spacing w:after="150" w:line="360" w:lineRule="atLeast"/>
        <w:divId w:val="1053624648"/>
        <w:rPr>
          <w:rFonts w:eastAsia="Times New Roman" w:cs="Arial"/>
          <w:color w:val="1F1F1F"/>
        </w:rPr>
      </w:pPr>
      <w:r>
        <w:rPr>
          <w:rFonts w:eastAsia="Times New Roman" w:cs="Arial"/>
          <w:color w:val="1F1F1F"/>
        </w:rPr>
        <w:t xml:space="preserve">Develop a </w:t>
      </w:r>
      <w:proofErr w:type="spellStart"/>
      <w:r>
        <w:rPr>
          <w:rFonts w:eastAsia="Times New Roman" w:cs="Arial"/>
          <w:color w:val="1F1F1F"/>
        </w:rPr>
        <w:t>chatbot</w:t>
      </w:r>
      <w:proofErr w:type="spellEnd"/>
      <w:r>
        <w:rPr>
          <w:rFonts w:eastAsia="Times New Roman" w:cs="Arial"/>
          <w:color w:val="1F1F1F"/>
        </w:rPr>
        <w:t xml:space="preserve"> using IBM Cloud Watson Assistant.</w:t>
      </w:r>
    </w:p>
    <w:p w:rsidR="008E3CF9" w:rsidRDefault="008E3CF9">
      <w:pPr>
        <w:numPr>
          <w:ilvl w:val="0"/>
          <w:numId w:val="2"/>
        </w:numPr>
        <w:spacing w:after="150" w:line="360" w:lineRule="atLeast"/>
        <w:divId w:val="1053624648"/>
        <w:rPr>
          <w:rFonts w:eastAsia="Times New Roman" w:cs="Arial"/>
          <w:color w:val="1F1F1F"/>
        </w:rPr>
      </w:pPr>
      <w:r>
        <w:rPr>
          <w:rFonts w:eastAsia="Times New Roman" w:cs="Arial"/>
          <w:color w:val="1F1F1F"/>
        </w:rPr>
        <w:t xml:space="preserve">Deploy the </w:t>
      </w:r>
      <w:proofErr w:type="spellStart"/>
      <w:r>
        <w:rPr>
          <w:rFonts w:eastAsia="Times New Roman" w:cs="Arial"/>
          <w:color w:val="1F1F1F"/>
        </w:rPr>
        <w:t>chatbot</w:t>
      </w:r>
      <w:proofErr w:type="spellEnd"/>
      <w:r>
        <w:rPr>
          <w:rFonts w:eastAsia="Times New Roman" w:cs="Arial"/>
          <w:color w:val="1F1F1F"/>
        </w:rPr>
        <w:t xml:space="preserve"> to the IBM Cloud Watson Assistant service.</w:t>
      </w:r>
    </w:p>
    <w:p w:rsidR="008E3CF9" w:rsidRDefault="008E3CF9">
      <w:pPr>
        <w:numPr>
          <w:ilvl w:val="0"/>
          <w:numId w:val="2"/>
        </w:numPr>
        <w:spacing w:after="150" w:line="360" w:lineRule="atLeast"/>
        <w:divId w:val="1053624648"/>
        <w:rPr>
          <w:rFonts w:eastAsia="Times New Roman" w:cs="Arial"/>
          <w:color w:val="1F1F1F"/>
        </w:rPr>
      </w:pPr>
      <w:r>
        <w:rPr>
          <w:rFonts w:eastAsia="Times New Roman" w:cs="Arial"/>
          <w:color w:val="1F1F1F"/>
        </w:rPr>
        <w:t xml:space="preserve">Evaluate the performance of the </w:t>
      </w:r>
      <w:proofErr w:type="spellStart"/>
      <w:r>
        <w:rPr>
          <w:rFonts w:eastAsia="Times New Roman" w:cs="Arial"/>
          <w:color w:val="1F1F1F"/>
        </w:rPr>
        <w:t>chatbot</w:t>
      </w:r>
      <w:proofErr w:type="spellEnd"/>
      <w:r>
        <w:rPr>
          <w:rFonts w:eastAsia="Times New Roman" w:cs="Arial"/>
          <w:color w:val="1F1F1F"/>
        </w:rPr>
        <w:t>.</w:t>
      </w:r>
    </w:p>
    <w:p w:rsidR="008E3CF9" w:rsidRDefault="008E3CF9">
      <w:pPr>
        <w:pStyle w:val="Heading2"/>
        <w:spacing w:before="60" w:after="60" w:line="360" w:lineRule="atLeast"/>
        <w:divId w:val="1053624648"/>
        <w:rPr>
          <w:rFonts w:eastAsia="Times New Roman" w:cs="Arial"/>
          <w:b w:val="0"/>
          <w:color w:val="1F1F1F"/>
          <w:sz w:val="24"/>
          <w:szCs w:val="24"/>
        </w:rPr>
      </w:pPr>
      <w:r>
        <w:rPr>
          <w:rFonts w:eastAsia="Times New Roman" w:cs="Arial"/>
          <w:b w:val="0"/>
          <w:bCs/>
          <w:color w:val="1F1F1F"/>
          <w:sz w:val="24"/>
          <w:szCs w:val="24"/>
        </w:rPr>
        <w:lastRenderedPageBreak/>
        <w:t>Project Methodology</w:t>
      </w:r>
    </w:p>
    <w:p w:rsidR="008E3CF9" w:rsidRDefault="008E3CF9">
      <w:pPr>
        <w:pStyle w:val="TitleChar"/>
        <w:spacing w:before="360" w:after="360" w:line="360" w:lineRule="atLeast"/>
        <w:divId w:val="1053624648"/>
        <w:rPr>
          <w:rFonts w:eastAsiaTheme="minorEastAsia" w:cs="Arial"/>
          <w:color w:val="1F1F1F"/>
          <w:sz w:val="24"/>
          <w:szCs w:val="24"/>
        </w:rPr>
      </w:pPr>
      <w:r>
        <w:rPr>
          <w:rFonts w:cs="Arial"/>
          <w:color w:val="1F1F1F"/>
        </w:rPr>
        <w:t>The project was conducted using the following methodology:</w:t>
      </w:r>
    </w:p>
    <w:p w:rsidR="008E3CF9" w:rsidRDefault="008E3CF9">
      <w:pPr>
        <w:numPr>
          <w:ilvl w:val="0"/>
          <w:numId w:val="3"/>
        </w:numPr>
        <w:spacing w:line="360" w:lineRule="atLeast"/>
        <w:divId w:val="1053624648"/>
        <w:rPr>
          <w:rFonts w:eastAsia="Times New Roman" w:cs="Arial"/>
          <w:color w:val="1F1F1F"/>
        </w:rPr>
      </w:pPr>
      <w:r>
        <w:rPr>
          <w:rStyle w:val="Subtitle"/>
          <w:rFonts w:eastAsia="Times New Roman" w:cs="Arial"/>
          <w:b/>
          <w:bCs/>
          <w:color w:val="1F1F1F"/>
          <w:bdr w:val="none" w:sz="0" w:space="0" w:color="auto" w:frame="1"/>
        </w:rPr>
        <w:t>Requirements gathering:</w:t>
      </w:r>
      <w:r>
        <w:rPr>
          <w:rFonts w:eastAsia="Times New Roman" w:cs="Arial"/>
          <w:color w:val="1F1F1F"/>
        </w:rPr>
        <w:t xml:space="preserve"> The first step was to gather the requirements for the </w:t>
      </w:r>
      <w:proofErr w:type="spellStart"/>
      <w:r>
        <w:rPr>
          <w:rFonts w:eastAsia="Times New Roman" w:cs="Arial"/>
          <w:color w:val="1F1F1F"/>
        </w:rPr>
        <w:t>chatbot</w:t>
      </w:r>
      <w:proofErr w:type="spellEnd"/>
      <w:r>
        <w:rPr>
          <w:rFonts w:eastAsia="Times New Roman" w:cs="Arial"/>
          <w:color w:val="1F1F1F"/>
        </w:rPr>
        <w:t xml:space="preserve">. This included identifying the types of questions that the </w:t>
      </w:r>
      <w:proofErr w:type="spellStart"/>
      <w:r>
        <w:rPr>
          <w:rFonts w:eastAsia="Times New Roman" w:cs="Arial"/>
          <w:color w:val="1F1F1F"/>
        </w:rPr>
        <w:t>chatbot</w:t>
      </w:r>
      <w:proofErr w:type="spellEnd"/>
      <w:r>
        <w:rPr>
          <w:rFonts w:eastAsia="Times New Roman" w:cs="Arial"/>
          <w:color w:val="1F1F1F"/>
        </w:rPr>
        <w:t xml:space="preserve"> should be able to answer and the channels through which the </w:t>
      </w:r>
      <w:proofErr w:type="spellStart"/>
      <w:r>
        <w:rPr>
          <w:rFonts w:eastAsia="Times New Roman" w:cs="Arial"/>
          <w:color w:val="1F1F1F"/>
        </w:rPr>
        <w:t>chatbot</w:t>
      </w:r>
      <w:proofErr w:type="spellEnd"/>
      <w:r>
        <w:rPr>
          <w:rFonts w:eastAsia="Times New Roman" w:cs="Arial"/>
          <w:color w:val="1F1F1F"/>
        </w:rPr>
        <w:t xml:space="preserve"> should be accessible.</w:t>
      </w:r>
    </w:p>
    <w:p w:rsidR="008E3CF9" w:rsidRDefault="008E3CF9">
      <w:pPr>
        <w:numPr>
          <w:ilvl w:val="0"/>
          <w:numId w:val="3"/>
        </w:numPr>
        <w:spacing w:line="360" w:lineRule="atLeast"/>
        <w:divId w:val="1053624648"/>
        <w:rPr>
          <w:rFonts w:eastAsia="Times New Roman" w:cs="Arial"/>
          <w:color w:val="1F1F1F"/>
        </w:rPr>
      </w:pPr>
      <w:proofErr w:type="spellStart"/>
      <w:r>
        <w:rPr>
          <w:rStyle w:val="Subtitle"/>
          <w:rFonts w:eastAsia="Times New Roman" w:cs="Arial"/>
          <w:b/>
          <w:bCs/>
          <w:color w:val="1F1F1F"/>
          <w:bdr w:val="none" w:sz="0" w:space="0" w:color="auto" w:frame="1"/>
        </w:rPr>
        <w:t>Chatbot</w:t>
      </w:r>
      <w:proofErr w:type="spellEnd"/>
      <w:r>
        <w:rPr>
          <w:rStyle w:val="Subtitle"/>
          <w:rFonts w:eastAsia="Times New Roman" w:cs="Arial"/>
          <w:b/>
          <w:bCs/>
          <w:color w:val="1F1F1F"/>
          <w:bdr w:val="none" w:sz="0" w:space="0" w:color="auto" w:frame="1"/>
        </w:rPr>
        <w:t xml:space="preserve"> design:</w:t>
      </w:r>
      <w:r>
        <w:rPr>
          <w:rFonts w:eastAsia="Times New Roman" w:cs="Arial"/>
          <w:color w:val="1F1F1F"/>
        </w:rPr>
        <w:t xml:space="preserve"> Once the requirements were gathered, the </w:t>
      </w:r>
      <w:proofErr w:type="spellStart"/>
      <w:r>
        <w:rPr>
          <w:rFonts w:eastAsia="Times New Roman" w:cs="Arial"/>
          <w:color w:val="1F1F1F"/>
        </w:rPr>
        <w:t>chatbot</w:t>
      </w:r>
      <w:proofErr w:type="spellEnd"/>
      <w:r>
        <w:rPr>
          <w:rFonts w:eastAsia="Times New Roman" w:cs="Arial"/>
          <w:color w:val="1F1F1F"/>
        </w:rPr>
        <w:t xml:space="preserve"> was designed. This included designing the conversation flow for the </w:t>
      </w:r>
      <w:proofErr w:type="spellStart"/>
      <w:r>
        <w:rPr>
          <w:rFonts w:eastAsia="Times New Roman" w:cs="Arial"/>
          <w:color w:val="1F1F1F"/>
        </w:rPr>
        <w:t>chatbot</w:t>
      </w:r>
      <w:proofErr w:type="spellEnd"/>
      <w:r>
        <w:rPr>
          <w:rFonts w:eastAsia="Times New Roman" w:cs="Arial"/>
          <w:color w:val="1F1F1F"/>
        </w:rPr>
        <w:t xml:space="preserve"> and creating the NLP intents and entities.</w:t>
      </w:r>
    </w:p>
    <w:p w:rsidR="008E3CF9" w:rsidRDefault="008E3CF9">
      <w:pPr>
        <w:numPr>
          <w:ilvl w:val="0"/>
          <w:numId w:val="3"/>
        </w:numPr>
        <w:spacing w:line="360" w:lineRule="atLeast"/>
        <w:divId w:val="1053624648"/>
        <w:rPr>
          <w:rFonts w:eastAsia="Times New Roman" w:cs="Arial"/>
          <w:color w:val="1F1F1F"/>
        </w:rPr>
      </w:pPr>
      <w:proofErr w:type="spellStart"/>
      <w:r>
        <w:rPr>
          <w:rStyle w:val="Subtitle"/>
          <w:rFonts w:eastAsia="Times New Roman" w:cs="Arial"/>
          <w:b/>
          <w:bCs/>
          <w:color w:val="1F1F1F"/>
          <w:bdr w:val="none" w:sz="0" w:space="0" w:color="auto" w:frame="1"/>
        </w:rPr>
        <w:t>Chatbot</w:t>
      </w:r>
      <w:proofErr w:type="spellEnd"/>
      <w:r>
        <w:rPr>
          <w:rStyle w:val="Subtitle"/>
          <w:rFonts w:eastAsia="Times New Roman" w:cs="Arial"/>
          <w:b/>
          <w:bCs/>
          <w:color w:val="1F1F1F"/>
          <w:bdr w:val="none" w:sz="0" w:space="0" w:color="auto" w:frame="1"/>
        </w:rPr>
        <w:t xml:space="preserve"> development:</w:t>
      </w:r>
      <w:r>
        <w:rPr>
          <w:rFonts w:eastAsia="Times New Roman" w:cs="Arial"/>
          <w:color w:val="1F1F1F"/>
        </w:rPr>
        <w:t xml:space="preserve"> The </w:t>
      </w:r>
      <w:proofErr w:type="spellStart"/>
      <w:r>
        <w:rPr>
          <w:rFonts w:eastAsia="Times New Roman" w:cs="Arial"/>
          <w:color w:val="1F1F1F"/>
        </w:rPr>
        <w:t>chatbot</w:t>
      </w:r>
      <w:proofErr w:type="spellEnd"/>
      <w:r>
        <w:rPr>
          <w:rFonts w:eastAsia="Times New Roman" w:cs="Arial"/>
          <w:color w:val="1F1F1F"/>
        </w:rPr>
        <w:t xml:space="preserve"> was developed using IBM Cloud Watson Assistant. This included creating the </w:t>
      </w:r>
      <w:proofErr w:type="spellStart"/>
      <w:r>
        <w:rPr>
          <w:rFonts w:eastAsia="Times New Roman" w:cs="Arial"/>
          <w:color w:val="1F1F1F"/>
        </w:rPr>
        <w:t>chatbot's</w:t>
      </w:r>
      <w:proofErr w:type="spellEnd"/>
      <w:r>
        <w:rPr>
          <w:rFonts w:eastAsia="Times New Roman" w:cs="Arial"/>
          <w:color w:val="1F1F1F"/>
        </w:rPr>
        <w:t xml:space="preserve"> dialog flow and training the </w:t>
      </w:r>
      <w:proofErr w:type="spellStart"/>
      <w:r>
        <w:rPr>
          <w:rFonts w:eastAsia="Times New Roman" w:cs="Arial"/>
          <w:color w:val="1F1F1F"/>
        </w:rPr>
        <w:t>chatbot's</w:t>
      </w:r>
      <w:proofErr w:type="spellEnd"/>
      <w:r>
        <w:rPr>
          <w:rFonts w:eastAsia="Times New Roman" w:cs="Arial"/>
          <w:color w:val="1F1F1F"/>
        </w:rPr>
        <w:t xml:space="preserve"> NLP model.</w:t>
      </w:r>
    </w:p>
    <w:p w:rsidR="008E3CF9" w:rsidRDefault="008E3CF9">
      <w:pPr>
        <w:numPr>
          <w:ilvl w:val="0"/>
          <w:numId w:val="3"/>
        </w:numPr>
        <w:spacing w:line="360" w:lineRule="atLeast"/>
        <w:divId w:val="1053624648"/>
        <w:rPr>
          <w:rFonts w:eastAsia="Times New Roman" w:cs="Arial"/>
          <w:color w:val="1F1F1F"/>
        </w:rPr>
      </w:pPr>
      <w:proofErr w:type="spellStart"/>
      <w:r>
        <w:rPr>
          <w:rStyle w:val="Subtitle"/>
          <w:rFonts w:eastAsia="Times New Roman" w:cs="Arial"/>
          <w:b/>
          <w:bCs/>
          <w:color w:val="1F1F1F"/>
          <w:bdr w:val="none" w:sz="0" w:space="0" w:color="auto" w:frame="1"/>
        </w:rPr>
        <w:t>Chatbot</w:t>
      </w:r>
      <w:proofErr w:type="spellEnd"/>
      <w:r>
        <w:rPr>
          <w:rStyle w:val="Subtitle"/>
          <w:rFonts w:eastAsia="Times New Roman" w:cs="Arial"/>
          <w:b/>
          <w:bCs/>
          <w:color w:val="1F1F1F"/>
          <w:bdr w:val="none" w:sz="0" w:space="0" w:color="auto" w:frame="1"/>
        </w:rPr>
        <w:t xml:space="preserve"> deployment:</w:t>
      </w:r>
      <w:r>
        <w:rPr>
          <w:rFonts w:eastAsia="Times New Roman" w:cs="Arial"/>
          <w:color w:val="1F1F1F"/>
        </w:rPr>
        <w:t xml:space="preserve"> The </w:t>
      </w:r>
      <w:proofErr w:type="spellStart"/>
      <w:r>
        <w:rPr>
          <w:rFonts w:eastAsia="Times New Roman" w:cs="Arial"/>
          <w:color w:val="1F1F1F"/>
        </w:rPr>
        <w:t>chatbot</w:t>
      </w:r>
      <w:proofErr w:type="spellEnd"/>
      <w:r>
        <w:rPr>
          <w:rFonts w:eastAsia="Times New Roman" w:cs="Arial"/>
          <w:color w:val="1F1F1F"/>
        </w:rPr>
        <w:t xml:space="preserve"> was deployed to the IBM Cloud Watson Assistant service. This included creating a Watson Assistant workspace and deploying the </w:t>
      </w:r>
      <w:proofErr w:type="spellStart"/>
      <w:r>
        <w:rPr>
          <w:rFonts w:eastAsia="Times New Roman" w:cs="Arial"/>
          <w:color w:val="1F1F1F"/>
        </w:rPr>
        <w:t>chatbot</w:t>
      </w:r>
      <w:proofErr w:type="spellEnd"/>
      <w:r>
        <w:rPr>
          <w:rFonts w:eastAsia="Times New Roman" w:cs="Arial"/>
          <w:color w:val="1F1F1F"/>
        </w:rPr>
        <w:t xml:space="preserve"> to the workspace.</w:t>
      </w:r>
    </w:p>
    <w:p w:rsidR="008E3CF9" w:rsidRDefault="008E3CF9">
      <w:pPr>
        <w:numPr>
          <w:ilvl w:val="0"/>
          <w:numId w:val="3"/>
        </w:numPr>
        <w:spacing w:line="360" w:lineRule="atLeast"/>
        <w:divId w:val="1053624648"/>
        <w:rPr>
          <w:rFonts w:eastAsia="Times New Roman" w:cs="Arial"/>
          <w:color w:val="1F1F1F"/>
        </w:rPr>
      </w:pPr>
      <w:proofErr w:type="spellStart"/>
      <w:r>
        <w:rPr>
          <w:rStyle w:val="Subtitle"/>
          <w:rFonts w:eastAsia="Times New Roman" w:cs="Arial"/>
          <w:b/>
          <w:bCs/>
          <w:color w:val="1F1F1F"/>
          <w:bdr w:val="none" w:sz="0" w:space="0" w:color="auto" w:frame="1"/>
        </w:rPr>
        <w:t>Chatbot</w:t>
      </w:r>
      <w:proofErr w:type="spellEnd"/>
      <w:r>
        <w:rPr>
          <w:rStyle w:val="Subtitle"/>
          <w:rFonts w:eastAsia="Times New Roman" w:cs="Arial"/>
          <w:b/>
          <w:bCs/>
          <w:color w:val="1F1F1F"/>
          <w:bdr w:val="none" w:sz="0" w:space="0" w:color="auto" w:frame="1"/>
        </w:rPr>
        <w:t xml:space="preserve"> evaluation:</w:t>
      </w:r>
      <w:r>
        <w:rPr>
          <w:rFonts w:eastAsia="Times New Roman" w:cs="Arial"/>
          <w:color w:val="1F1F1F"/>
        </w:rPr>
        <w:t xml:space="preserve"> The </w:t>
      </w:r>
      <w:proofErr w:type="spellStart"/>
      <w:r>
        <w:rPr>
          <w:rFonts w:eastAsia="Times New Roman" w:cs="Arial"/>
          <w:color w:val="1F1F1F"/>
        </w:rPr>
        <w:t>chatbot</w:t>
      </w:r>
      <w:proofErr w:type="spellEnd"/>
      <w:r>
        <w:rPr>
          <w:rFonts w:eastAsia="Times New Roman" w:cs="Arial"/>
          <w:color w:val="1F1F1F"/>
        </w:rPr>
        <w:t xml:space="preserve"> was evaluated by testing its ability to answer a variety of user questions. The evaluation results were used to improve the </w:t>
      </w:r>
      <w:proofErr w:type="spellStart"/>
      <w:r>
        <w:rPr>
          <w:rFonts w:eastAsia="Times New Roman" w:cs="Arial"/>
          <w:color w:val="1F1F1F"/>
        </w:rPr>
        <w:t>chatbot's</w:t>
      </w:r>
      <w:proofErr w:type="spellEnd"/>
      <w:r>
        <w:rPr>
          <w:rFonts w:eastAsia="Times New Roman" w:cs="Arial"/>
          <w:color w:val="1F1F1F"/>
        </w:rPr>
        <w:t xml:space="preserve"> performance.</w:t>
      </w:r>
    </w:p>
    <w:p w:rsidR="008E3CF9" w:rsidRDefault="008E3CF9">
      <w:pPr>
        <w:pStyle w:val="Heading2"/>
        <w:spacing w:before="60" w:after="60" w:line="360" w:lineRule="atLeast"/>
        <w:divId w:val="1053624648"/>
        <w:rPr>
          <w:rFonts w:eastAsia="Times New Roman" w:cs="Arial"/>
          <w:b w:val="0"/>
          <w:color w:val="1F1F1F"/>
          <w:sz w:val="24"/>
          <w:szCs w:val="24"/>
        </w:rPr>
      </w:pPr>
      <w:r>
        <w:rPr>
          <w:rFonts w:eastAsia="Times New Roman" w:cs="Arial"/>
          <w:b w:val="0"/>
          <w:bCs/>
          <w:color w:val="1F1F1F"/>
          <w:sz w:val="24"/>
          <w:szCs w:val="24"/>
        </w:rPr>
        <w:t>Conclusion</w:t>
      </w:r>
    </w:p>
    <w:p w:rsidR="008E3CF9" w:rsidRDefault="008E3CF9">
      <w:pPr>
        <w:pStyle w:val="TitleChar"/>
        <w:spacing w:before="360" w:after="360" w:line="360" w:lineRule="atLeast"/>
        <w:divId w:val="1053624648"/>
        <w:rPr>
          <w:rFonts w:eastAsiaTheme="minorEastAsia" w:cs="Arial"/>
          <w:color w:val="1F1F1F"/>
          <w:sz w:val="24"/>
          <w:szCs w:val="24"/>
        </w:rPr>
      </w:pPr>
      <w:r>
        <w:rPr>
          <w:rFonts w:cs="Arial"/>
          <w:color w:val="1F1F1F"/>
        </w:rPr>
        <w:t xml:space="preserve">This project has demonstrated that IBM Cloud Watson Assistant can be used to develop and deploy </w:t>
      </w:r>
      <w:proofErr w:type="spellStart"/>
      <w:r>
        <w:rPr>
          <w:rFonts w:cs="Arial"/>
          <w:color w:val="1F1F1F"/>
        </w:rPr>
        <w:t>chatbots</w:t>
      </w:r>
      <w:proofErr w:type="spellEnd"/>
      <w:r>
        <w:rPr>
          <w:rFonts w:cs="Arial"/>
          <w:color w:val="1F1F1F"/>
        </w:rPr>
        <w:t xml:space="preserve"> that are able to answer user questions and provide relevant information. The </w:t>
      </w:r>
      <w:proofErr w:type="spellStart"/>
      <w:r>
        <w:rPr>
          <w:rFonts w:cs="Arial"/>
          <w:color w:val="1F1F1F"/>
        </w:rPr>
        <w:t>chatbot</w:t>
      </w:r>
      <w:proofErr w:type="spellEnd"/>
      <w:r>
        <w:rPr>
          <w:rFonts w:cs="Arial"/>
          <w:color w:val="1F1F1F"/>
        </w:rPr>
        <w:t xml:space="preserve"> developed in this project can be used by IBM Cloud Watson Assistant users to get started with developing their own </w:t>
      </w:r>
      <w:proofErr w:type="spellStart"/>
      <w:r>
        <w:rPr>
          <w:rFonts w:cs="Arial"/>
          <w:color w:val="1F1F1F"/>
        </w:rPr>
        <w:t>chatbots</w:t>
      </w:r>
      <w:proofErr w:type="spellEnd"/>
      <w:r>
        <w:rPr>
          <w:rFonts w:cs="Arial"/>
          <w:color w:val="1F1F1F"/>
        </w:rPr>
        <w:t>.</w:t>
      </w:r>
    </w:p>
    <w:p w:rsidR="008E3CF9" w:rsidRDefault="008E3CF9">
      <w:pPr>
        <w:pStyle w:val="Heading2"/>
        <w:spacing w:before="60" w:after="60" w:line="360" w:lineRule="atLeast"/>
        <w:divId w:val="1053624648"/>
        <w:rPr>
          <w:rFonts w:eastAsia="Times New Roman" w:cs="Arial"/>
          <w:b w:val="0"/>
          <w:color w:val="1F1F1F"/>
          <w:sz w:val="24"/>
          <w:szCs w:val="24"/>
        </w:rPr>
      </w:pPr>
      <w:r>
        <w:rPr>
          <w:rFonts w:eastAsia="Times New Roman" w:cs="Arial"/>
          <w:b w:val="0"/>
          <w:bCs/>
          <w:color w:val="1F1F1F"/>
          <w:sz w:val="24"/>
          <w:szCs w:val="24"/>
        </w:rPr>
        <w:t>Future Work</w:t>
      </w:r>
    </w:p>
    <w:p w:rsidR="008E3CF9" w:rsidRDefault="008E3CF9">
      <w:pPr>
        <w:pStyle w:val="TitleChar"/>
        <w:spacing w:before="360" w:after="360" w:line="360" w:lineRule="atLeast"/>
        <w:divId w:val="1053624648"/>
        <w:rPr>
          <w:rFonts w:eastAsiaTheme="minorEastAsia" w:cs="Arial"/>
          <w:color w:val="1F1F1F"/>
          <w:sz w:val="24"/>
          <w:szCs w:val="24"/>
        </w:rPr>
      </w:pPr>
      <w:r>
        <w:rPr>
          <w:rFonts w:cs="Arial"/>
          <w:color w:val="1F1F1F"/>
        </w:rPr>
        <w:t xml:space="preserve">The </w:t>
      </w:r>
      <w:proofErr w:type="spellStart"/>
      <w:r>
        <w:rPr>
          <w:rFonts w:cs="Arial"/>
          <w:color w:val="1F1F1F"/>
        </w:rPr>
        <w:t>chatbot</w:t>
      </w:r>
      <w:proofErr w:type="spellEnd"/>
      <w:r>
        <w:rPr>
          <w:rFonts w:cs="Arial"/>
          <w:color w:val="1F1F1F"/>
        </w:rPr>
        <w:t xml:space="preserve"> developed in this project can be improved in a number of ways. For example, the </w:t>
      </w:r>
      <w:proofErr w:type="spellStart"/>
      <w:r>
        <w:rPr>
          <w:rFonts w:cs="Arial"/>
          <w:color w:val="1F1F1F"/>
        </w:rPr>
        <w:t>chatbot</w:t>
      </w:r>
      <w:proofErr w:type="spellEnd"/>
      <w:r>
        <w:rPr>
          <w:rFonts w:cs="Arial"/>
          <w:color w:val="1F1F1F"/>
        </w:rPr>
        <w:t xml:space="preserve"> can be trained on a larger dataset of user questions to improve its accuracy. The </w:t>
      </w:r>
      <w:proofErr w:type="spellStart"/>
      <w:r>
        <w:rPr>
          <w:rFonts w:cs="Arial"/>
          <w:color w:val="1F1F1F"/>
        </w:rPr>
        <w:t>chatbot</w:t>
      </w:r>
      <w:proofErr w:type="spellEnd"/>
      <w:r>
        <w:rPr>
          <w:rFonts w:cs="Arial"/>
          <w:color w:val="1F1F1F"/>
        </w:rPr>
        <w:t xml:space="preserve"> can also be integrated with other services, such as customer relationship management (CRM) systems, to provide users with more comprehensive information and support.</w:t>
      </w:r>
    </w:p>
    <w:p w:rsidR="008E3CF9" w:rsidRDefault="008E3CF9">
      <w:pPr>
        <w:pStyle w:val="TitleChar"/>
        <w:spacing w:before="360" w:after="360" w:line="360" w:lineRule="atLeast"/>
        <w:divId w:val="1053624648"/>
        <w:rPr>
          <w:rFonts w:cs="Arial"/>
          <w:color w:val="1F1F1F"/>
        </w:rPr>
      </w:pPr>
      <w:r>
        <w:rPr>
          <w:rFonts w:cs="Arial"/>
          <w:color w:val="1F1F1F"/>
        </w:rPr>
        <w:t>I hope this is more professional.</w:t>
      </w:r>
    </w:p>
    <w:p w:rsidR="00164421" w:rsidRDefault="00164421" w:rsidP="00226DFB"/>
    <w:sectPr w:rsidR="00164421"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48F6" w:rsidRDefault="00F248F6">
      <w:pPr>
        <w:spacing w:after="0" w:line="240" w:lineRule="auto"/>
      </w:pPr>
      <w:r>
        <w:separator/>
      </w:r>
    </w:p>
  </w:endnote>
  <w:endnote w:type="continuationSeparator" w:id="0">
    <w:p w:rsidR="00F248F6" w:rsidRDefault="00F248F6">
      <w:pPr>
        <w:spacing w:after="0" w:line="240" w:lineRule="auto"/>
      </w:pPr>
      <w:r>
        <w:continuationSeparator/>
      </w:r>
    </w:p>
  </w:endnote>
  <w:endnote w:type="continuationNotice" w:id="1">
    <w:p w:rsidR="00F248F6" w:rsidRDefault="00F248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48F6" w:rsidRDefault="00F248F6">
      <w:pPr>
        <w:spacing w:after="0" w:line="240" w:lineRule="auto"/>
      </w:pPr>
      <w:r>
        <w:separator/>
      </w:r>
    </w:p>
  </w:footnote>
  <w:footnote w:type="continuationSeparator" w:id="0">
    <w:p w:rsidR="00F248F6" w:rsidRDefault="00F248F6">
      <w:pPr>
        <w:spacing w:after="0" w:line="240" w:lineRule="auto"/>
      </w:pPr>
      <w:r>
        <w:continuationSeparator/>
      </w:r>
    </w:p>
  </w:footnote>
  <w:footnote w:type="continuationNotice" w:id="1">
    <w:p w:rsidR="00F248F6" w:rsidRDefault="00F248F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0AC98C6"/>
    <w:lvl w:ilvl="0">
      <w:start w:val="1"/>
      <w:numFmt w:val="decimal"/>
      <w:pStyle w:val="ListNumber"/>
      <w:lvlText w:val="%1."/>
      <w:lvlJc w:val="left"/>
      <w:pPr>
        <w:ind w:left="144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1B4C9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667AC"/>
    <w:multiLevelType w:val="hybridMultilevel"/>
    <w:tmpl w:val="3C2A8458"/>
    <w:lvl w:ilvl="0" w:tplc="B05C5D72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10246E0C"/>
    <w:multiLevelType w:val="hybridMultilevel"/>
    <w:tmpl w:val="2AC299A8"/>
    <w:lvl w:ilvl="0" w:tplc="D7A2DE70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4" w15:restartNumberingAfterBreak="0">
    <w:nsid w:val="14763246"/>
    <w:multiLevelType w:val="hybridMultilevel"/>
    <w:tmpl w:val="E4263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F43D73"/>
    <w:multiLevelType w:val="hybridMultilevel"/>
    <w:tmpl w:val="55C0309C"/>
    <w:lvl w:ilvl="0" w:tplc="21F067A8">
      <w:start w:val="1"/>
      <w:numFmt w:val="bullet"/>
      <w:pStyle w:val="List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762EB2"/>
    <w:multiLevelType w:val="hybridMultilevel"/>
    <w:tmpl w:val="03760AD2"/>
    <w:lvl w:ilvl="0" w:tplc="D344886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7" w15:restartNumberingAfterBreak="0">
    <w:nsid w:val="203E13A4"/>
    <w:multiLevelType w:val="hybridMultilevel"/>
    <w:tmpl w:val="8E1067AC"/>
    <w:lvl w:ilvl="0" w:tplc="B3AEB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57A6ECB"/>
    <w:multiLevelType w:val="hybridMultilevel"/>
    <w:tmpl w:val="0D7EF61A"/>
    <w:lvl w:ilvl="0" w:tplc="DFCE83C8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0" w15:restartNumberingAfterBreak="0">
    <w:nsid w:val="26E131D7"/>
    <w:multiLevelType w:val="hybridMultilevel"/>
    <w:tmpl w:val="A648BF5C"/>
    <w:lvl w:ilvl="0" w:tplc="093CB8BA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1" w15:restartNumberingAfterBreak="0">
    <w:nsid w:val="27396E71"/>
    <w:multiLevelType w:val="hybridMultilevel"/>
    <w:tmpl w:val="24541E28"/>
    <w:lvl w:ilvl="0" w:tplc="F2B6C4B0">
      <w:start w:val="1"/>
      <w:numFmt w:val="bullet"/>
      <w:lvlText w:val=""/>
      <w:lvlJc w:val="left"/>
      <w:pPr>
        <w:ind w:left="36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77A6F"/>
    <w:multiLevelType w:val="hybridMultilevel"/>
    <w:tmpl w:val="9E9E96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4E3A10"/>
    <w:multiLevelType w:val="hybridMultilevel"/>
    <w:tmpl w:val="1A0A6E6A"/>
    <w:lvl w:ilvl="0" w:tplc="FFFFFFFF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AC3222"/>
    <w:multiLevelType w:val="hybridMultilevel"/>
    <w:tmpl w:val="E1B0D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82237F"/>
    <w:multiLevelType w:val="hybridMultilevel"/>
    <w:tmpl w:val="1060B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F065FC"/>
    <w:multiLevelType w:val="hybridMultilevel"/>
    <w:tmpl w:val="68E22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100733"/>
    <w:multiLevelType w:val="hybridMultilevel"/>
    <w:tmpl w:val="3196A44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8129BC"/>
    <w:multiLevelType w:val="hybridMultilevel"/>
    <w:tmpl w:val="10887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131A51"/>
    <w:multiLevelType w:val="hybridMultilevel"/>
    <w:tmpl w:val="B3D0B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F27842"/>
    <w:multiLevelType w:val="hybridMultilevel"/>
    <w:tmpl w:val="6748A1AA"/>
    <w:lvl w:ilvl="0" w:tplc="7A14CDE4">
      <w:start w:val="1"/>
      <w:numFmt w:val="decimal"/>
      <w:lvlText w:val="%1."/>
      <w:lvlJc w:val="left"/>
      <w:pPr>
        <w:ind w:left="1620" w:hanging="324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74D13696"/>
    <w:multiLevelType w:val="hybridMultilevel"/>
    <w:tmpl w:val="51721CFC"/>
    <w:lvl w:ilvl="0" w:tplc="8ACC370C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E7931"/>
    <w:multiLevelType w:val="hybridMultilevel"/>
    <w:tmpl w:val="BBF89E9E"/>
    <w:lvl w:ilvl="0" w:tplc="9A985498">
      <w:start w:val="1"/>
      <w:numFmt w:val="decimal"/>
      <w:lvlText w:val="%1."/>
      <w:lvlJc w:val="left"/>
      <w:pPr>
        <w:ind w:left="1627" w:hanging="331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1743485935">
    <w:abstractNumId w:val="22"/>
  </w:num>
  <w:num w:numId="2" w16cid:durableId="602961776">
    <w:abstractNumId w:val="8"/>
  </w:num>
  <w:num w:numId="3" w16cid:durableId="569583718">
    <w:abstractNumId w:val="9"/>
  </w:num>
  <w:num w:numId="4" w16cid:durableId="1188830763">
    <w:abstractNumId w:val="20"/>
  </w:num>
  <w:num w:numId="5" w16cid:durableId="722674468">
    <w:abstractNumId w:val="2"/>
  </w:num>
  <w:num w:numId="6" w16cid:durableId="1002664951">
    <w:abstractNumId w:val="6"/>
  </w:num>
  <w:num w:numId="7" w16cid:durableId="1224026058">
    <w:abstractNumId w:val="10"/>
  </w:num>
  <w:num w:numId="8" w16cid:durableId="302010101">
    <w:abstractNumId w:val="3"/>
  </w:num>
  <w:num w:numId="9" w16cid:durableId="2045401682">
    <w:abstractNumId w:val="14"/>
  </w:num>
  <w:num w:numId="10" w16cid:durableId="357900424">
    <w:abstractNumId w:val="18"/>
  </w:num>
  <w:num w:numId="11" w16cid:durableId="1126119936">
    <w:abstractNumId w:val="4"/>
  </w:num>
  <w:num w:numId="12" w16cid:durableId="707410550">
    <w:abstractNumId w:val="15"/>
  </w:num>
  <w:num w:numId="13" w16cid:durableId="185868521">
    <w:abstractNumId w:val="19"/>
  </w:num>
  <w:num w:numId="14" w16cid:durableId="1975138941">
    <w:abstractNumId w:val="16"/>
  </w:num>
  <w:num w:numId="15" w16cid:durableId="806362717">
    <w:abstractNumId w:val="1"/>
  </w:num>
  <w:num w:numId="16" w16cid:durableId="1581521555">
    <w:abstractNumId w:val="1"/>
  </w:num>
  <w:num w:numId="17" w16cid:durableId="1836073452">
    <w:abstractNumId w:val="0"/>
  </w:num>
  <w:num w:numId="18" w16cid:durableId="640425201">
    <w:abstractNumId w:val="0"/>
  </w:num>
  <w:num w:numId="19" w16cid:durableId="1880434299">
    <w:abstractNumId w:val="0"/>
    <w:lvlOverride w:ilvl="0">
      <w:startOverride w:val="1"/>
    </w:lvlOverride>
  </w:num>
  <w:num w:numId="20" w16cid:durableId="11031587">
    <w:abstractNumId w:val="0"/>
    <w:lvlOverride w:ilvl="0">
      <w:startOverride w:val="1"/>
    </w:lvlOverride>
  </w:num>
  <w:num w:numId="21" w16cid:durableId="944532122">
    <w:abstractNumId w:val="0"/>
    <w:lvlOverride w:ilvl="0">
      <w:startOverride w:val="1"/>
    </w:lvlOverride>
  </w:num>
  <w:num w:numId="22" w16cid:durableId="1750350446">
    <w:abstractNumId w:val="0"/>
    <w:lvlOverride w:ilvl="0">
      <w:startOverride w:val="1"/>
    </w:lvlOverride>
  </w:num>
  <w:num w:numId="23" w16cid:durableId="1916469857">
    <w:abstractNumId w:val="0"/>
    <w:lvlOverride w:ilvl="0">
      <w:startOverride w:val="1"/>
    </w:lvlOverride>
  </w:num>
  <w:num w:numId="24" w16cid:durableId="454059290">
    <w:abstractNumId w:val="21"/>
  </w:num>
  <w:num w:numId="25" w16cid:durableId="1810324844">
    <w:abstractNumId w:val="7"/>
  </w:num>
  <w:num w:numId="26" w16cid:durableId="1004632128">
    <w:abstractNumId w:val="0"/>
    <w:lvlOverride w:ilvl="0">
      <w:startOverride w:val="1"/>
    </w:lvlOverride>
  </w:num>
  <w:num w:numId="27" w16cid:durableId="2088530233">
    <w:abstractNumId w:val="0"/>
    <w:lvlOverride w:ilvl="0">
      <w:startOverride w:val="1"/>
    </w:lvlOverride>
  </w:num>
  <w:num w:numId="28" w16cid:durableId="1879851813">
    <w:abstractNumId w:val="0"/>
    <w:lvlOverride w:ilvl="0">
      <w:startOverride w:val="1"/>
    </w:lvlOverride>
  </w:num>
  <w:num w:numId="29" w16cid:durableId="2023123312">
    <w:abstractNumId w:val="0"/>
  </w:num>
  <w:num w:numId="30" w16cid:durableId="1169520331">
    <w:abstractNumId w:val="11"/>
  </w:num>
  <w:num w:numId="31" w16cid:durableId="1308707347">
    <w:abstractNumId w:val="5"/>
  </w:num>
  <w:num w:numId="32" w16cid:durableId="144048251">
    <w:abstractNumId w:val="0"/>
    <w:lvlOverride w:ilvl="0">
      <w:startOverride w:val="1"/>
    </w:lvlOverride>
  </w:num>
  <w:num w:numId="33" w16cid:durableId="2123574235">
    <w:abstractNumId w:val="0"/>
    <w:lvlOverride w:ilvl="0">
      <w:startOverride w:val="1"/>
    </w:lvlOverride>
  </w:num>
  <w:num w:numId="34" w16cid:durableId="1069959812">
    <w:abstractNumId w:val="8"/>
  </w:num>
  <w:num w:numId="35" w16cid:durableId="1284966573">
    <w:abstractNumId w:val="0"/>
    <w:lvlOverride w:ilvl="0">
      <w:startOverride w:val="1"/>
    </w:lvlOverride>
  </w:num>
  <w:num w:numId="36" w16cid:durableId="1272282203">
    <w:abstractNumId w:val="0"/>
    <w:lvlOverride w:ilvl="0">
      <w:startOverride w:val="1"/>
    </w:lvlOverride>
  </w:num>
  <w:num w:numId="37" w16cid:durableId="495923891">
    <w:abstractNumId w:val="0"/>
    <w:lvlOverride w:ilvl="0">
      <w:startOverride w:val="1"/>
    </w:lvlOverride>
  </w:num>
  <w:num w:numId="38" w16cid:durableId="1899898939">
    <w:abstractNumId w:val="0"/>
    <w:lvlOverride w:ilvl="0">
      <w:startOverride w:val="1"/>
    </w:lvlOverride>
  </w:num>
  <w:num w:numId="39" w16cid:durableId="617220183">
    <w:abstractNumId w:val="0"/>
    <w:lvlOverride w:ilvl="0">
      <w:startOverride w:val="1"/>
    </w:lvlOverride>
  </w:num>
  <w:num w:numId="40" w16cid:durableId="1117288634">
    <w:abstractNumId w:val="12"/>
  </w:num>
  <w:num w:numId="41" w16cid:durableId="807406078">
    <w:abstractNumId w:val="13"/>
  </w:num>
  <w:num w:numId="42" w16cid:durableId="14360995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C7"/>
    <w:rsid w:val="00021B1D"/>
    <w:rsid w:val="000253CD"/>
    <w:rsid w:val="00095F46"/>
    <w:rsid w:val="000E4932"/>
    <w:rsid w:val="00164421"/>
    <w:rsid w:val="001848C8"/>
    <w:rsid w:val="00193FEB"/>
    <w:rsid w:val="001A7AFD"/>
    <w:rsid w:val="001E76B3"/>
    <w:rsid w:val="00226DFB"/>
    <w:rsid w:val="002536D1"/>
    <w:rsid w:val="002768D0"/>
    <w:rsid w:val="00316BF9"/>
    <w:rsid w:val="0031708C"/>
    <w:rsid w:val="00341745"/>
    <w:rsid w:val="004111B2"/>
    <w:rsid w:val="00520C0E"/>
    <w:rsid w:val="005A6BEE"/>
    <w:rsid w:val="005E0A68"/>
    <w:rsid w:val="00686771"/>
    <w:rsid w:val="006908D8"/>
    <w:rsid w:val="00714783"/>
    <w:rsid w:val="00746081"/>
    <w:rsid w:val="007A7F65"/>
    <w:rsid w:val="007E4039"/>
    <w:rsid w:val="0082093A"/>
    <w:rsid w:val="00834412"/>
    <w:rsid w:val="00856A48"/>
    <w:rsid w:val="008E2201"/>
    <w:rsid w:val="008E3CF9"/>
    <w:rsid w:val="0099334D"/>
    <w:rsid w:val="009B2000"/>
    <w:rsid w:val="009C5774"/>
    <w:rsid w:val="009D5068"/>
    <w:rsid w:val="009E51EC"/>
    <w:rsid w:val="00A94184"/>
    <w:rsid w:val="00A94882"/>
    <w:rsid w:val="00B217DB"/>
    <w:rsid w:val="00B749C7"/>
    <w:rsid w:val="00BA1AF4"/>
    <w:rsid w:val="00BC291A"/>
    <w:rsid w:val="00BE6EBF"/>
    <w:rsid w:val="00C7356B"/>
    <w:rsid w:val="00D56F56"/>
    <w:rsid w:val="00D94B26"/>
    <w:rsid w:val="00E12994"/>
    <w:rsid w:val="00E47F54"/>
    <w:rsid w:val="00E64D2D"/>
    <w:rsid w:val="00EC3441"/>
    <w:rsid w:val="00F13D4A"/>
    <w:rsid w:val="00F2393D"/>
    <w:rsid w:val="00F248F6"/>
    <w:rsid w:val="00F32D25"/>
    <w:rsid w:val="00F63ACE"/>
    <w:rsid w:val="00FB061C"/>
    <w:rsid w:val="00FC2A17"/>
    <w:rsid w:val="00F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08F040"/>
  <w15:docId w15:val="{46292278-9149-B240-B2D8-CA4CBE34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8C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8C8"/>
    <w:pPr>
      <w:keepNext/>
      <w:keepLines/>
      <w:pBdr>
        <w:bottom w:val="single" w:sz="18" w:space="1" w:color="2B579A"/>
      </w:pBdr>
      <w:spacing w:before="600" w:after="48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8C8"/>
    <w:pPr>
      <w:keepNext/>
      <w:keepLines/>
      <w:spacing w:before="40" w:after="0"/>
      <w:outlineLvl w:val="1"/>
    </w:pPr>
    <w:rPr>
      <w:rFonts w:eastAsiaTheme="majorEastAsia" w:cstheme="majorBidi"/>
      <w:b/>
      <w:color w:val="2B579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8C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8C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8C8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8C8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8C8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8C8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8C8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848C8"/>
    <w:pPr>
      <w:pBdr>
        <w:top w:val="single" w:sz="2" w:space="30" w:color="2B579A"/>
        <w:left w:val="single" w:sz="2" w:space="4" w:color="2B579A"/>
        <w:bottom w:val="single" w:sz="2" w:space="1" w:color="2B579A"/>
        <w:right w:val="single" w:sz="2" w:space="4" w:color="2B579A"/>
      </w:pBdr>
      <w:shd w:val="solid" w:color="2B579A" w:fill="2B579A"/>
      <w:spacing w:after="0" w:line="240" w:lineRule="auto"/>
      <w:ind w:left="0" w:right="0" w:firstLine="720"/>
      <w:contextualSpacing/>
    </w:pPr>
    <w:rPr>
      <w:rFonts w:eastAsiaTheme="majorEastAsia" w:cstheme="majorBidi"/>
      <w:color w:val="FFFFFF" w:themeColor="background1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848C8"/>
    <w:rPr>
      <w:rFonts w:ascii="Arial" w:eastAsiaTheme="majorEastAsia" w:hAnsi="Arial" w:cstheme="majorBidi"/>
      <w:color w:val="FFFFFF" w:themeColor="background1"/>
      <w:kern w:val="28"/>
      <w:sz w:val="60"/>
      <w:szCs w:val="56"/>
      <w:shd w:val="solid" w:color="2B579A" w:fill="2B579A"/>
    </w:rPr>
  </w:style>
  <w:style w:type="paragraph" w:styleId="Subtitle">
    <w:name w:val="Subtitle"/>
    <w:basedOn w:val="Title"/>
    <w:next w:val="Heading1"/>
    <w:link w:val="SubtitleChar"/>
    <w:uiPriority w:val="2"/>
    <w:qFormat/>
    <w:rsid w:val="001848C8"/>
    <w:pPr>
      <w:numPr>
        <w:ilvl w:val="1"/>
      </w:numPr>
      <w:pBdr>
        <w:top w:val="single" w:sz="48" w:space="1" w:color="2B579A"/>
        <w:bottom w:val="single" w:sz="2" w:space="31" w:color="2B579A"/>
      </w:pBdr>
      <w:spacing w:after="600"/>
      <w:ind w:firstLine="720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1848C8"/>
    <w:rPr>
      <w:rFonts w:ascii="Arial" w:eastAsiaTheme="minorEastAsia" w:hAnsi="Arial" w:cstheme="majorBidi"/>
      <w:color w:val="FFFFFF" w:themeColor="background1"/>
      <w:kern w:val="28"/>
      <w:sz w:val="32"/>
      <w:szCs w:val="56"/>
      <w:shd w:val="solid" w:color="2B579A" w:fill="2B579A"/>
    </w:rPr>
  </w:style>
  <w:style w:type="character" w:customStyle="1" w:styleId="Heading2Char">
    <w:name w:val="Heading 2 Char"/>
    <w:basedOn w:val="DefaultParagraphFont"/>
    <w:link w:val="Heading2"/>
    <w:uiPriority w:val="9"/>
    <w:rsid w:val="001848C8"/>
    <w:rPr>
      <w:rFonts w:ascii="Arial" w:eastAsiaTheme="majorEastAsia" w:hAnsi="Arial" w:cstheme="majorBidi"/>
      <w:b/>
      <w:color w:val="2B579A"/>
      <w:szCs w:val="26"/>
    </w:rPr>
  </w:style>
  <w:style w:type="character" w:styleId="Strong">
    <w:name w:val="Strong"/>
    <w:basedOn w:val="DefaultParagraphFont"/>
    <w:uiPriority w:val="22"/>
    <w:qFormat/>
    <w:rPr>
      <w:b/>
      <w:bCs/>
      <w:color w:val="2B579A"/>
    </w:rPr>
  </w:style>
  <w:style w:type="character" w:customStyle="1" w:styleId="Heading1Char">
    <w:name w:val="Heading 1 Char"/>
    <w:basedOn w:val="DefaultParagraphFont"/>
    <w:link w:val="Heading1"/>
    <w:uiPriority w:val="9"/>
    <w:rsid w:val="001848C8"/>
    <w:rPr>
      <w:rFonts w:ascii="Arial" w:eastAsiaTheme="majorEastAsia" w:hAnsi="Arial" w:cstheme="majorBidi"/>
      <w:sz w:val="52"/>
      <w:szCs w:val="32"/>
    </w:rPr>
  </w:style>
  <w:style w:type="paragraph" w:styleId="ListBullet">
    <w:name w:val="List Bullet"/>
    <w:basedOn w:val="Normal"/>
    <w:uiPriority w:val="11"/>
    <w:qFormat/>
    <w:pPr>
      <w:numPr>
        <w:numId w:val="31"/>
      </w:numPr>
    </w:pPr>
  </w:style>
  <w:style w:type="paragraph" w:styleId="ListNumber">
    <w:name w:val="List Number"/>
    <w:basedOn w:val="Normal"/>
    <w:uiPriority w:val="10"/>
    <w:qFormat/>
    <w:pPr>
      <w:numPr>
        <w:numId w:val="18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Segoe UI" w:hAnsi="Segoe UI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Segoe UI" w:hAnsi="Segoe UI"/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404040" w:themeColor="text1" w:themeTint="BF"/>
      <w:sz w:val="18"/>
      <w:szCs w:val="18"/>
    </w:rPr>
  </w:style>
  <w:style w:type="character" w:styleId="Hyperlink">
    <w:name w:val="Hyperlink"/>
    <w:basedOn w:val="DefaultParagraphFont"/>
    <w:uiPriority w:val="99"/>
    <w:semiHidden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48C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8C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848C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8C8"/>
    <w:rPr>
      <w:rFonts w:ascii="Arial" w:hAnsi="Arial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40" w:line="240" w:lineRule="auto"/>
      <w:ind w:left="144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8C8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8C8"/>
    <w:rPr>
      <w:rFonts w:ascii="Arial" w:eastAsiaTheme="majorEastAsia" w:hAnsi="Arial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8C8"/>
    <w:rPr>
      <w:rFonts w:ascii="Arial" w:eastAsiaTheme="majorEastAsia" w:hAnsi="Arial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8C8"/>
    <w:rPr>
      <w:rFonts w:ascii="Arial" w:eastAsiaTheme="majorEastAsia" w:hAnsi="Arial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8C8"/>
    <w:rPr>
      <w:rFonts w:ascii="Arial" w:eastAsiaTheme="majorEastAsia" w:hAnsi="Arial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8C8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8C8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520C0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EDCEA2A-92AD-C04A-BACB-D763F226FDD0%7dtf16382945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2C0D7-9FFA-4859-BBFD-4D7A30DE33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%7bEEDCEA2A-92AD-C04A-BACB-D763F226FDD0%7dtf16382945.dotx</Template>
  <TotalTime>0</TotalTime>
  <Pages>14</Pages>
  <Words>2659</Words>
  <Characters>15160</Characters>
  <Application>Microsoft Office Word</Application>
  <DocSecurity>0</DocSecurity>
  <Lines>126</Lines>
  <Paragraphs>35</Paragraphs>
  <ScaleCrop>false</ScaleCrop>
  <Company/>
  <LinksUpToDate>false</LinksUpToDate>
  <CharactersWithSpaces>17784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2023-11-01T05:38:00Z</dcterms:created>
  <dcterms:modified xsi:type="dcterms:W3CDTF">2023-11-01T05:38:00Z</dcterms:modified>
</cp:coreProperties>
</file>